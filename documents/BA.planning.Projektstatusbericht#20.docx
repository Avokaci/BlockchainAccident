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5F9" w14:textId="13DA6126" w:rsidR="00940BEE" w:rsidRPr="002140D9" w:rsidRDefault="00D173AF" w:rsidP="00D173AF">
      <w:pPr>
        <w:pStyle w:val="berschrift1"/>
        <w:rPr>
          <w:rFonts w:cs="Helvetica"/>
          <w:lang w:val="de-DE"/>
        </w:rPr>
      </w:pPr>
      <w:r w:rsidRPr="002140D9">
        <w:rPr>
          <w:rFonts w:cs="Helvetica"/>
          <w:lang w:val="de-DE"/>
        </w:rPr>
        <w:t>Projektstatusbericht Sprint #</w:t>
      </w:r>
      <w:r w:rsidR="002F58EB">
        <w:rPr>
          <w:rFonts w:cs="Helvetica"/>
          <w:lang w:val="de-DE"/>
        </w:rPr>
        <w:t>20</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49C7B29E"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bookmarkStart w:id="0" w:name="_Hlk62481417"/>
      <w:r w:rsidR="002F58EB">
        <w:rPr>
          <w:rFonts w:ascii="Helvetica" w:hAnsi="Helvetica" w:cs="Helvetica"/>
          <w:b/>
          <w:lang w:val="de-DE"/>
        </w:rPr>
        <w:t>28</w:t>
      </w:r>
      <w:r w:rsidR="009E5F61">
        <w:rPr>
          <w:rFonts w:ascii="Helvetica" w:hAnsi="Helvetica" w:cs="Helvetica"/>
          <w:b/>
          <w:lang w:val="de-DE"/>
        </w:rPr>
        <w:t>.</w:t>
      </w:r>
      <w:r w:rsidR="00CF7E6A">
        <w:rPr>
          <w:rFonts w:ascii="Helvetica" w:hAnsi="Helvetica" w:cs="Helvetica"/>
          <w:b/>
          <w:lang w:val="de-DE"/>
        </w:rPr>
        <w:t>0</w:t>
      </w:r>
      <w:r w:rsidR="00395C9F">
        <w:rPr>
          <w:rFonts w:ascii="Helvetica" w:hAnsi="Helvetica" w:cs="Helvetica"/>
          <w:b/>
          <w:lang w:val="de-DE"/>
        </w:rPr>
        <w:t>6</w:t>
      </w:r>
      <w:r w:rsidR="009E5F61">
        <w:rPr>
          <w:rFonts w:ascii="Helvetica" w:hAnsi="Helvetica" w:cs="Helvetica"/>
          <w:b/>
          <w:lang w:val="de-DE"/>
        </w:rPr>
        <w:t>.202</w:t>
      </w:r>
      <w:r w:rsidR="00CF7E6A">
        <w:rPr>
          <w:rFonts w:ascii="Helvetica" w:hAnsi="Helvetica" w:cs="Helvetica"/>
          <w:b/>
          <w:lang w:val="de-DE"/>
        </w:rPr>
        <w:t>1</w:t>
      </w:r>
      <w:r w:rsidR="009E5F61">
        <w:rPr>
          <w:rFonts w:ascii="Helvetica" w:hAnsi="Helvetica" w:cs="Helvetica"/>
          <w:b/>
          <w:lang w:val="de-DE"/>
        </w:rPr>
        <w:t xml:space="preserve"> –</w:t>
      </w:r>
      <w:r w:rsidR="0049119E">
        <w:rPr>
          <w:rFonts w:ascii="Helvetica" w:hAnsi="Helvetica" w:cs="Helvetica"/>
          <w:b/>
          <w:lang w:val="de-DE"/>
        </w:rPr>
        <w:t xml:space="preserve"> </w:t>
      </w:r>
      <w:r w:rsidR="002F58EB">
        <w:rPr>
          <w:rFonts w:ascii="Helvetica" w:hAnsi="Helvetica" w:cs="Helvetica"/>
          <w:b/>
          <w:lang w:val="de-DE"/>
        </w:rPr>
        <w:t>11</w:t>
      </w:r>
      <w:r w:rsidR="00CF7E6A">
        <w:rPr>
          <w:rFonts w:ascii="Helvetica" w:hAnsi="Helvetica" w:cs="Helvetica"/>
          <w:b/>
          <w:lang w:val="de-DE"/>
        </w:rPr>
        <w:t>.0</w:t>
      </w:r>
      <w:r w:rsidR="002F58EB">
        <w:rPr>
          <w:rFonts w:ascii="Helvetica" w:hAnsi="Helvetica" w:cs="Helvetica"/>
          <w:b/>
          <w:lang w:val="de-DE"/>
        </w:rPr>
        <w:t>7</w:t>
      </w:r>
      <w:r w:rsidR="009E5F61">
        <w:rPr>
          <w:rFonts w:ascii="Helvetica" w:hAnsi="Helvetica" w:cs="Helvetica"/>
          <w:b/>
          <w:lang w:val="de-DE"/>
        </w:rPr>
        <w:t>.202</w:t>
      </w:r>
      <w:r w:rsidR="00445645">
        <w:rPr>
          <w:rFonts w:ascii="Helvetica" w:hAnsi="Helvetica" w:cs="Helvetica"/>
          <w:b/>
          <w:lang w:val="de-DE"/>
        </w:rPr>
        <w:t>1</w:t>
      </w:r>
      <w:bookmarkEnd w:id="0"/>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7FB4A1F0" w14:textId="0D43751A" w:rsidR="00A771FE"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387BCF21">
                <wp:simplePos x="0" y="0"/>
                <wp:positionH relativeFrom="margin">
                  <wp:posOffset>8255</wp:posOffset>
                </wp:positionH>
                <wp:positionV relativeFrom="paragraph">
                  <wp:posOffset>31115</wp:posOffset>
                </wp:positionV>
                <wp:extent cx="237490" cy="1552575"/>
                <wp:effectExtent l="0" t="0" r="10160" b="28575"/>
                <wp:wrapTight wrapText="bothSides">
                  <wp:wrapPolygon edited="0">
                    <wp:start x="0" y="0"/>
                    <wp:lineTo x="0" y="21733"/>
                    <wp:lineTo x="20791" y="21733"/>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1552575"/>
                        </a:xfrm>
                        <a:prstGeom prst="rect">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88AF4" id="Rechteck 1" o:spid="_x0000_s1026" style="position:absolute;margin-left:.65pt;margin-top:2.45pt;width:18.7pt;height:12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" fillcolor="red" strokecolor="black [3213]" strokeweight="1.5pt">
                <w10:wrap type="tight" anchorx="margin"/>
              </v:rect>
            </w:pict>
          </mc:Fallback>
        </mc:AlternateContent>
      </w:r>
      <w:r w:rsidR="00592405" w:rsidRPr="0096553E">
        <w:rPr>
          <w:rFonts w:cs="Helvetica"/>
          <w:lang w:val="de-DE"/>
        </w:rPr>
        <w:t>Der Sprint #</w:t>
      </w:r>
      <w:r w:rsidR="002F58EB">
        <w:rPr>
          <w:rFonts w:cs="Helvetica"/>
          <w:lang w:val="de-DE"/>
        </w:rPr>
        <w:t>20</w:t>
      </w:r>
      <w:r w:rsidR="00592405" w:rsidRPr="0096553E">
        <w:rPr>
          <w:rFonts w:cs="Helvetica"/>
          <w:lang w:val="de-DE"/>
        </w:rPr>
        <w:t xml:space="preserve"> umfasst den Zeitraum vom </w:t>
      </w:r>
      <w:r w:rsidR="002F58EB">
        <w:rPr>
          <w:rFonts w:cs="Helvetica"/>
          <w:lang w:val="de-DE"/>
        </w:rPr>
        <w:t>28</w:t>
      </w:r>
      <w:r w:rsidR="00AC6F7B">
        <w:rPr>
          <w:rFonts w:cs="Helvetica"/>
          <w:lang w:val="de-DE"/>
        </w:rPr>
        <w:t>.0</w:t>
      </w:r>
      <w:r w:rsidR="009874C1">
        <w:rPr>
          <w:rFonts w:cs="Helvetica"/>
          <w:lang w:val="de-DE"/>
        </w:rPr>
        <w:t>6</w:t>
      </w:r>
      <w:r w:rsidR="00CF7E6A" w:rsidRPr="00CF7E6A">
        <w:rPr>
          <w:rFonts w:cs="Helvetica"/>
          <w:lang w:val="de-DE"/>
        </w:rPr>
        <w:t>.2021 –</w:t>
      </w:r>
      <w:r w:rsidR="0049119E">
        <w:rPr>
          <w:rFonts w:cs="Helvetica"/>
          <w:lang w:val="de-DE"/>
        </w:rPr>
        <w:t xml:space="preserve"> </w:t>
      </w:r>
      <w:r w:rsidR="002F58EB">
        <w:rPr>
          <w:rFonts w:cs="Helvetica"/>
          <w:lang w:val="de-DE"/>
        </w:rPr>
        <w:t>11</w:t>
      </w:r>
      <w:r w:rsidR="00AC6F7B">
        <w:rPr>
          <w:rFonts w:cs="Helvetica"/>
          <w:lang w:val="de-DE"/>
        </w:rPr>
        <w:t>.0</w:t>
      </w:r>
      <w:r w:rsidR="00E951E8">
        <w:rPr>
          <w:rFonts w:cs="Helvetica"/>
          <w:lang w:val="de-DE"/>
        </w:rPr>
        <w:t>6</w:t>
      </w:r>
      <w:r w:rsidR="00CF7E6A" w:rsidRPr="00CF7E6A">
        <w:rPr>
          <w:rFonts w:cs="Helvetica"/>
          <w:lang w:val="de-DE"/>
        </w:rPr>
        <w:t>.2021</w:t>
      </w:r>
      <w:r w:rsidR="00E951E8">
        <w:rPr>
          <w:rFonts w:cs="Helvetica"/>
          <w:lang w:val="de-DE"/>
        </w:rPr>
        <w:t>.</w:t>
      </w:r>
      <w:r w:rsidR="009874C1">
        <w:rPr>
          <w:rFonts w:cs="Helvetica"/>
          <w:lang w:val="de-DE"/>
        </w:rPr>
        <w:t xml:space="preserve"> </w:t>
      </w:r>
      <w:r w:rsidR="002F58EB">
        <w:rPr>
          <w:rFonts w:cs="Helvetica"/>
          <w:lang w:val="de-DE"/>
        </w:rPr>
        <w:t xml:space="preserve">Dies ist der letzte Sprint vor der Projektabgabe, jedoch konnte das IPFS Problem bis zum Schluss nicht gelöst werden. Sowohl das Team als auch der Betreuer engagierten sich an der Behebung des Problems, jedoch ist für alle Beteiligten unergründbar, weshalb der Code nicht so funktioniert wie er soll, trotz Beachtung richtiger </w:t>
      </w:r>
      <w:proofErr w:type="spellStart"/>
      <w:r w:rsidR="002F58EB">
        <w:rPr>
          <w:rFonts w:cs="Helvetica"/>
          <w:lang w:val="de-DE"/>
        </w:rPr>
        <w:t>Syntaxen</w:t>
      </w:r>
      <w:proofErr w:type="spellEnd"/>
      <w:r w:rsidR="002F58EB">
        <w:rPr>
          <w:rFonts w:cs="Helvetica"/>
          <w:lang w:val="de-DE"/>
        </w:rPr>
        <w:t xml:space="preserve"> etc. Es wurde die Entscheidung getroffen, das Projekt ein weiteres Semester fortzuführen und an der Behebung des Problems zu arbeiten und es letztendlich erfolgreich zu finalisieren. </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B13971" w:rsidRPr="002140D9" w14:paraId="36F84E29" w14:textId="77777777" w:rsidTr="009874C1">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0FAB50E" w14:textId="1C84BC4C" w:rsidR="00B13971" w:rsidRDefault="00F844D3" w:rsidP="002140D9">
            <w:pPr>
              <w:jc w:val="both"/>
              <w:rPr>
                <w:rFonts w:ascii="Helvetica" w:hAnsi="Helvetica" w:cs="Helvetica"/>
                <w:lang w:val="de-DE"/>
              </w:rPr>
            </w:pPr>
            <w:r>
              <w:rPr>
                <w:rFonts w:ascii="Helvetica" w:hAnsi="Helvetica" w:cs="Helvetica"/>
                <w:lang w:val="de-DE"/>
              </w:rPr>
              <w:t>Aksakal</w:t>
            </w:r>
          </w:p>
        </w:tc>
        <w:tc>
          <w:tcPr>
            <w:tcW w:w="4262" w:type="dxa"/>
            <w:vAlign w:val="center"/>
          </w:tcPr>
          <w:p w14:paraId="2D0082B3" w14:textId="439FFC0B" w:rsidR="00B13971" w:rsidRDefault="009874C1" w:rsidP="002140D9">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07A2D1BE" w14:textId="0DBDB48F" w:rsidR="00B13971" w:rsidRDefault="002F58EB" w:rsidP="002140D9">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8</w:t>
            </w:r>
          </w:p>
        </w:tc>
        <w:tc>
          <w:tcPr>
            <w:tcW w:w="1224" w:type="dxa"/>
            <w:shd w:val="clear" w:color="auto" w:fill="FF0000"/>
          </w:tcPr>
          <w:p w14:paraId="0C55144C" w14:textId="77777777" w:rsidR="00B13971" w:rsidRPr="009874C1" w:rsidRDefault="00B13971" w:rsidP="000661DA">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9874C1" w:rsidRPr="002140D9" w14:paraId="4BC2D6F7" w14:textId="77777777" w:rsidTr="009874C1">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62A7FF2" w14:textId="671D6144" w:rsidR="009874C1" w:rsidRDefault="009874C1" w:rsidP="009874C1">
            <w:pPr>
              <w:jc w:val="both"/>
              <w:rPr>
                <w:rFonts w:ascii="Helvetica" w:hAnsi="Helvetica" w:cs="Helvetica"/>
                <w:lang w:val="de-DE"/>
              </w:rPr>
            </w:pPr>
            <w:r>
              <w:rPr>
                <w:rFonts w:ascii="Helvetica" w:hAnsi="Helvetica" w:cs="Helvetica"/>
                <w:lang w:val="de-DE"/>
              </w:rPr>
              <w:t>Konca</w:t>
            </w:r>
          </w:p>
        </w:tc>
        <w:tc>
          <w:tcPr>
            <w:tcW w:w="4262" w:type="dxa"/>
            <w:vAlign w:val="center"/>
          </w:tcPr>
          <w:p w14:paraId="777B28FF" w14:textId="10A33BF1" w:rsidR="009874C1" w:rsidRDefault="009874C1" w:rsidP="009874C1">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4AE0C6C8" w14:textId="2E9251FE" w:rsidR="009874C1" w:rsidRDefault="002F58EB" w:rsidP="009874C1">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8</w:t>
            </w:r>
          </w:p>
        </w:tc>
        <w:tc>
          <w:tcPr>
            <w:tcW w:w="1224" w:type="dxa"/>
            <w:shd w:val="clear" w:color="auto" w:fill="FF0000"/>
          </w:tcPr>
          <w:p w14:paraId="2C36C225" w14:textId="77777777" w:rsidR="009874C1" w:rsidRPr="009874C1" w:rsidRDefault="009874C1" w:rsidP="009874C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9874C1" w:rsidRPr="002140D9" w14:paraId="6AA2720F" w14:textId="77777777" w:rsidTr="009874C1">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56880C" w14:textId="7E67B434" w:rsidR="009874C1" w:rsidRDefault="009874C1" w:rsidP="009874C1">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69AE0521" w14:textId="5802D65B" w:rsidR="009874C1" w:rsidRDefault="009874C1" w:rsidP="009874C1">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5407BBD9" w14:textId="0C54BAC0" w:rsidR="009874C1" w:rsidRDefault="002F58EB" w:rsidP="009874C1">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8</w:t>
            </w:r>
          </w:p>
        </w:tc>
        <w:tc>
          <w:tcPr>
            <w:tcW w:w="1224" w:type="dxa"/>
            <w:shd w:val="clear" w:color="auto" w:fill="FF0000"/>
          </w:tcPr>
          <w:p w14:paraId="47BE4D25" w14:textId="77777777" w:rsidR="009874C1" w:rsidRPr="009874C1" w:rsidRDefault="009874C1" w:rsidP="009874C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CF7E6A">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FD95" w14:textId="77777777" w:rsidR="008402DF" w:rsidRDefault="008402DF" w:rsidP="002D26B4">
      <w:pPr>
        <w:spacing w:after="0"/>
      </w:pPr>
      <w:r>
        <w:separator/>
      </w:r>
    </w:p>
  </w:endnote>
  <w:endnote w:type="continuationSeparator" w:id="0">
    <w:p w14:paraId="09E0404B" w14:textId="77777777" w:rsidR="008402DF" w:rsidRDefault="008402DF"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655C" w14:textId="77777777" w:rsidR="008402DF" w:rsidRDefault="008402DF" w:rsidP="002D26B4">
      <w:pPr>
        <w:spacing w:after="0"/>
      </w:pPr>
      <w:r>
        <w:separator/>
      </w:r>
    </w:p>
  </w:footnote>
  <w:footnote w:type="continuationSeparator" w:id="0">
    <w:p w14:paraId="7405B330" w14:textId="77777777" w:rsidR="008402DF" w:rsidRDefault="008402DF"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72B6"/>
    <w:rsid w:val="0004027E"/>
    <w:rsid w:val="00045820"/>
    <w:rsid w:val="00047D0D"/>
    <w:rsid w:val="00054869"/>
    <w:rsid w:val="00065C1B"/>
    <w:rsid w:val="000661DA"/>
    <w:rsid w:val="00092569"/>
    <w:rsid w:val="000929DB"/>
    <w:rsid w:val="000A7C8B"/>
    <w:rsid w:val="000B1F35"/>
    <w:rsid w:val="000C1FD3"/>
    <w:rsid w:val="000D0766"/>
    <w:rsid w:val="000F1A4A"/>
    <w:rsid w:val="000F4CD4"/>
    <w:rsid w:val="00103F7F"/>
    <w:rsid w:val="001058EA"/>
    <w:rsid w:val="00127ED2"/>
    <w:rsid w:val="00146804"/>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4D33"/>
    <w:rsid w:val="00292F06"/>
    <w:rsid w:val="00293FA2"/>
    <w:rsid w:val="002A0F5A"/>
    <w:rsid w:val="002A6173"/>
    <w:rsid w:val="002C7865"/>
    <w:rsid w:val="002D25E9"/>
    <w:rsid w:val="002D26B4"/>
    <w:rsid w:val="002D7A51"/>
    <w:rsid w:val="002F3660"/>
    <w:rsid w:val="002F58EB"/>
    <w:rsid w:val="00317CAC"/>
    <w:rsid w:val="00331301"/>
    <w:rsid w:val="003413B2"/>
    <w:rsid w:val="0034164E"/>
    <w:rsid w:val="00342780"/>
    <w:rsid w:val="00364052"/>
    <w:rsid w:val="00364D7C"/>
    <w:rsid w:val="00371C9E"/>
    <w:rsid w:val="00372105"/>
    <w:rsid w:val="00380FDC"/>
    <w:rsid w:val="0038491D"/>
    <w:rsid w:val="003859C2"/>
    <w:rsid w:val="00395C9F"/>
    <w:rsid w:val="00396303"/>
    <w:rsid w:val="003B2666"/>
    <w:rsid w:val="003C03D5"/>
    <w:rsid w:val="003D3FF9"/>
    <w:rsid w:val="003E1460"/>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96B20"/>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42C79"/>
    <w:rsid w:val="00642F66"/>
    <w:rsid w:val="00656CB0"/>
    <w:rsid w:val="00666AF0"/>
    <w:rsid w:val="006712FE"/>
    <w:rsid w:val="00673BF4"/>
    <w:rsid w:val="00686981"/>
    <w:rsid w:val="00694045"/>
    <w:rsid w:val="00695B1D"/>
    <w:rsid w:val="006B1494"/>
    <w:rsid w:val="006B5467"/>
    <w:rsid w:val="006B764C"/>
    <w:rsid w:val="006B7C30"/>
    <w:rsid w:val="006C1C62"/>
    <w:rsid w:val="006C3177"/>
    <w:rsid w:val="006C7681"/>
    <w:rsid w:val="006E4271"/>
    <w:rsid w:val="006F3F09"/>
    <w:rsid w:val="006F74E9"/>
    <w:rsid w:val="00700934"/>
    <w:rsid w:val="007131F0"/>
    <w:rsid w:val="00721333"/>
    <w:rsid w:val="00723D70"/>
    <w:rsid w:val="0072407F"/>
    <w:rsid w:val="00733584"/>
    <w:rsid w:val="00733714"/>
    <w:rsid w:val="00757FF2"/>
    <w:rsid w:val="007753BA"/>
    <w:rsid w:val="007903C9"/>
    <w:rsid w:val="00795193"/>
    <w:rsid w:val="007B01F9"/>
    <w:rsid w:val="007E5C7B"/>
    <w:rsid w:val="008157FA"/>
    <w:rsid w:val="00820955"/>
    <w:rsid w:val="00824040"/>
    <w:rsid w:val="008402DF"/>
    <w:rsid w:val="00850494"/>
    <w:rsid w:val="00851BFB"/>
    <w:rsid w:val="00854087"/>
    <w:rsid w:val="008609FC"/>
    <w:rsid w:val="00865EC7"/>
    <w:rsid w:val="00881708"/>
    <w:rsid w:val="008A7942"/>
    <w:rsid w:val="008B10D7"/>
    <w:rsid w:val="008B1D86"/>
    <w:rsid w:val="008B6214"/>
    <w:rsid w:val="008F0753"/>
    <w:rsid w:val="008F4336"/>
    <w:rsid w:val="00907A98"/>
    <w:rsid w:val="00940BEE"/>
    <w:rsid w:val="009529F9"/>
    <w:rsid w:val="0096553E"/>
    <w:rsid w:val="00986365"/>
    <w:rsid w:val="009874C1"/>
    <w:rsid w:val="00991332"/>
    <w:rsid w:val="00994FAE"/>
    <w:rsid w:val="00997873"/>
    <w:rsid w:val="009A05C7"/>
    <w:rsid w:val="009A2638"/>
    <w:rsid w:val="009D038E"/>
    <w:rsid w:val="009E5F61"/>
    <w:rsid w:val="009F19C5"/>
    <w:rsid w:val="009F1CF7"/>
    <w:rsid w:val="00A068DC"/>
    <w:rsid w:val="00A11D02"/>
    <w:rsid w:val="00A32308"/>
    <w:rsid w:val="00A368A2"/>
    <w:rsid w:val="00A47FC6"/>
    <w:rsid w:val="00A564D0"/>
    <w:rsid w:val="00A56B88"/>
    <w:rsid w:val="00A628AB"/>
    <w:rsid w:val="00A6661D"/>
    <w:rsid w:val="00A771FE"/>
    <w:rsid w:val="00A90636"/>
    <w:rsid w:val="00AA2D37"/>
    <w:rsid w:val="00AB1E40"/>
    <w:rsid w:val="00AC205B"/>
    <w:rsid w:val="00AC4EB1"/>
    <w:rsid w:val="00AC6F7B"/>
    <w:rsid w:val="00AD1C19"/>
    <w:rsid w:val="00AE07EF"/>
    <w:rsid w:val="00AE0EC2"/>
    <w:rsid w:val="00AE195E"/>
    <w:rsid w:val="00AF7F37"/>
    <w:rsid w:val="00B02680"/>
    <w:rsid w:val="00B03329"/>
    <w:rsid w:val="00B04605"/>
    <w:rsid w:val="00B078E8"/>
    <w:rsid w:val="00B13971"/>
    <w:rsid w:val="00B3217F"/>
    <w:rsid w:val="00B44F88"/>
    <w:rsid w:val="00B621C1"/>
    <w:rsid w:val="00B659D5"/>
    <w:rsid w:val="00B73BD4"/>
    <w:rsid w:val="00B87125"/>
    <w:rsid w:val="00B92D0E"/>
    <w:rsid w:val="00BA1DF1"/>
    <w:rsid w:val="00BA5C82"/>
    <w:rsid w:val="00BB20D8"/>
    <w:rsid w:val="00BB2189"/>
    <w:rsid w:val="00BB29F9"/>
    <w:rsid w:val="00BB3926"/>
    <w:rsid w:val="00BB608F"/>
    <w:rsid w:val="00BC28AC"/>
    <w:rsid w:val="00BC2CF6"/>
    <w:rsid w:val="00BD38B7"/>
    <w:rsid w:val="00BD5418"/>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74ABD"/>
    <w:rsid w:val="00DA06B0"/>
    <w:rsid w:val="00DA4635"/>
    <w:rsid w:val="00DB211F"/>
    <w:rsid w:val="00DB3FC0"/>
    <w:rsid w:val="00DB4145"/>
    <w:rsid w:val="00DB537E"/>
    <w:rsid w:val="00DF15F3"/>
    <w:rsid w:val="00E27B7B"/>
    <w:rsid w:val="00E61896"/>
    <w:rsid w:val="00E729C1"/>
    <w:rsid w:val="00E74585"/>
    <w:rsid w:val="00E951E8"/>
    <w:rsid w:val="00E96E4F"/>
    <w:rsid w:val="00EA1CBE"/>
    <w:rsid w:val="00EA7D20"/>
    <w:rsid w:val="00EB37E7"/>
    <w:rsid w:val="00EC3DE7"/>
    <w:rsid w:val="00EC5211"/>
    <w:rsid w:val="00EC69E6"/>
    <w:rsid w:val="00ED291B"/>
    <w:rsid w:val="00ED6839"/>
    <w:rsid w:val="00EE4B78"/>
    <w:rsid w:val="00EF3EAD"/>
    <w:rsid w:val="00EF3ED8"/>
    <w:rsid w:val="00EF5D93"/>
    <w:rsid w:val="00F033A5"/>
    <w:rsid w:val="00F04AAA"/>
    <w:rsid w:val="00F11450"/>
    <w:rsid w:val="00F2069D"/>
    <w:rsid w:val="00F40E5D"/>
    <w:rsid w:val="00F51EBA"/>
    <w:rsid w:val="00F64F5D"/>
    <w:rsid w:val="00F70F00"/>
    <w:rsid w:val="00F76CA5"/>
    <w:rsid w:val="00F81303"/>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1</Pages>
  <Words>160</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19</cp:revision>
  <cp:lastPrinted>2019-01-28T00:19:00Z</cp:lastPrinted>
  <dcterms:created xsi:type="dcterms:W3CDTF">2021-03-10T17:44:00Z</dcterms:created>
  <dcterms:modified xsi:type="dcterms:W3CDTF">2021-11-16T15:26:00Z</dcterms:modified>
</cp:coreProperties>
</file>