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150F7525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49119E">
        <w:rPr>
          <w:rFonts w:cs="Helvetica"/>
          <w:lang w:val="de-DE"/>
        </w:rPr>
        <w:t>1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E7118F6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49119E">
        <w:rPr>
          <w:rFonts w:ascii="Helvetica" w:hAnsi="Helvetica" w:cs="Helvetica"/>
          <w:b/>
          <w:lang w:val="de-DE"/>
        </w:rPr>
        <w:t>22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A564D0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07</w:t>
      </w:r>
      <w:r w:rsidR="00CF7E6A">
        <w:rPr>
          <w:rFonts w:ascii="Helvetica" w:hAnsi="Helvetica" w:cs="Helvetica"/>
          <w:b/>
          <w:lang w:val="de-DE"/>
        </w:rPr>
        <w:t>.0</w:t>
      </w:r>
      <w:r w:rsidR="0049119E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69C7220A" w:rsidR="00F40E5D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6BF2C9B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5334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533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51CF" id="Rechteck 1" o:spid="_x0000_s1026" style="position:absolute;margin-left:0;margin-top:2.85pt;width:18.7pt;height:42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49119E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49119E">
        <w:rPr>
          <w:rFonts w:cs="Helvetica"/>
          <w:lang w:val="de-DE"/>
        </w:rPr>
        <w:t>22</w:t>
      </w:r>
      <w:r w:rsidR="00BD5418">
        <w:rPr>
          <w:rFonts w:cs="Helvetica"/>
          <w:lang w:val="de-DE"/>
        </w:rPr>
        <w:t>.02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07</w:t>
      </w:r>
      <w:r w:rsidR="00BD5418">
        <w:rPr>
          <w:rFonts w:cs="Helvetica"/>
          <w:lang w:val="de-DE"/>
        </w:rPr>
        <w:t>.0</w:t>
      </w:r>
      <w:r w:rsidR="0049119E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F40E5D">
        <w:rPr>
          <w:rFonts w:cs="Helvetica"/>
          <w:lang w:val="de-DE"/>
        </w:rPr>
        <w:t xml:space="preserve">In diesem Sprint wurden keine Tätigkeiten durchführt, </w:t>
      </w:r>
      <w:r w:rsidR="0049119E">
        <w:rPr>
          <w:rFonts w:cs="Helvetica"/>
          <w:lang w:val="de-DE"/>
        </w:rPr>
        <w:t>weil auf den Start der LV gewartet wurde.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4A473F4C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4262" w:type="dxa"/>
            <w:vAlign w:val="center"/>
          </w:tcPr>
          <w:p w14:paraId="2D0082B3" w14:textId="79118613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1276" w:type="dxa"/>
            <w:vAlign w:val="center"/>
          </w:tcPr>
          <w:p w14:paraId="07A2D1BE" w14:textId="305181F0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62E1E" w14:textId="77777777" w:rsidR="00EA7D20" w:rsidRDefault="00EA7D20" w:rsidP="002D26B4">
      <w:pPr>
        <w:spacing w:after="0"/>
      </w:pPr>
      <w:r>
        <w:separator/>
      </w:r>
    </w:p>
  </w:endnote>
  <w:endnote w:type="continuationSeparator" w:id="0">
    <w:p w14:paraId="3961EBC6" w14:textId="77777777" w:rsidR="00EA7D20" w:rsidRDefault="00EA7D20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E5EE" w14:textId="77777777" w:rsidR="00EA7D20" w:rsidRDefault="00EA7D20" w:rsidP="002D26B4">
      <w:pPr>
        <w:spacing w:after="0"/>
      </w:pPr>
      <w:r>
        <w:separator/>
      </w:r>
    </w:p>
  </w:footnote>
  <w:footnote w:type="continuationSeparator" w:id="0">
    <w:p w14:paraId="74A1E5E2" w14:textId="77777777" w:rsidR="00EA7D20" w:rsidRDefault="00EA7D20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3</cp:revision>
  <cp:lastPrinted>2019-01-28T00:19:00Z</cp:lastPrinted>
  <dcterms:created xsi:type="dcterms:W3CDTF">2021-03-10T17:44:00Z</dcterms:created>
  <dcterms:modified xsi:type="dcterms:W3CDTF">2021-03-10T17:47:00Z</dcterms:modified>
</cp:coreProperties>
</file>