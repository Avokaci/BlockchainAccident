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35F8B8A9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2D25E9">
        <w:rPr>
          <w:rFonts w:cs="Helvetica"/>
          <w:lang w:val="de-DE"/>
        </w:rPr>
        <w:t>1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53B4CF14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9E5F61">
        <w:rPr>
          <w:rFonts w:ascii="Helvetica" w:hAnsi="Helvetica" w:cs="Helvetica"/>
          <w:b/>
          <w:lang w:val="de-DE"/>
        </w:rPr>
        <w:t>0</w:t>
      </w:r>
      <w:r w:rsidR="002D25E9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 xml:space="preserve">.10.2020 – </w:t>
      </w:r>
      <w:r w:rsidR="002D25E9">
        <w:rPr>
          <w:rFonts w:ascii="Helvetica" w:hAnsi="Helvetica" w:cs="Helvetica"/>
          <w:b/>
          <w:lang w:val="de-DE"/>
        </w:rPr>
        <w:t>18</w:t>
      </w:r>
      <w:r w:rsidR="009E5F61">
        <w:rPr>
          <w:rFonts w:ascii="Helvetica" w:hAnsi="Helvetica" w:cs="Helvetica"/>
          <w:b/>
          <w:lang w:val="de-DE"/>
        </w:rPr>
        <w:t>.10.2020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21CB973" w14:textId="0F3D14B4" w:rsidR="00700934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1949EB2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237490" cy="1019175"/>
                <wp:effectExtent l="0" t="0" r="10160" b="28575"/>
                <wp:wrapTight wrapText="bothSides">
                  <wp:wrapPolygon edited="0">
                    <wp:start x="0" y="0"/>
                    <wp:lineTo x="0" y="21802"/>
                    <wp:lineTo x="20791" y="21802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019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3EA9" id="Rechteck 1" o:spid="_x0000_s1026" style="position:absolute;margin-left:0;margin-top:5.85pt;width:18.7pt;height:80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2D25E9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700934">
        <w:rPr>
          <w:rFonts w:cs="Helvetica"/>
          <w:lang w:val="de-DE"/>
        </w:rPr>
        <w:t>0</w:t>
      </w:r>
      <w:r w:rsidR="002D25E9">
        <w:rPr>
          <w:rFonts w:cs="Helvetica"/>
          <w:lang w:val="de-DE"/>
        </w:rPr>
        <w:t>5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10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2D25E9">
        <w:rPr>
          <w:rFonts w:cs="Helvetica"/>
          <w:lang w:val="de-DE"/>
        </w:rPr>
        <w:t>18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10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 xml:space="preserve">. </w:t>
      </w:r>
      <w:r w:rsidR="002D25E9">
        <w:rPr>
          <w:rFonts w:cs="Helvetica"/>
          <w:lang w:val="de-DE"/>
        </w:rPr>
        <w:t xml:space="preserve">Das gesamte Team beteiligte sich aktiv an der Erstellung einer Projekt-Roadmap, um den Ablauf des Projektes zu visualisieren. Des Weiteren wurde ein </w:t>
      </w:r>
      <w:proofErr w:type="spellStart"/>
      <w:r w:rsidR="002D25E9">
        <w:rPr>
          <w:rFonts w:cs="Helvetica"/>
          <w:lang w:val="de-DE"/>
        </w:rPr>
        <w:t>Github</w:t>
      </w:r>
      <w:proofErr w:type="spellEnd"/>
      <w:r w:rsidR="002D25E9">
        <w:rPr>
          <w:rFonts w:cs="Helvetica"/>
          <w:lang w:val="de-DE"/>
        </w:rPr>
        <w:t xml:space="preserve"> Repository erstellt und mit den Projektmitgliedern abgesprochen, wie dies zu verwenden ist. 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3A3CE4C8" w:rsidR="002D25E9" w:rsidRPr="002D25E9" w:rsidRDefault="002D25E9" w:rsidP="002D25E9">
      <w:pPr>
        <w:rPr>
          <w:lang w:val="de-DE"/>
        </w:rPr>
      </w:pPr>
      <w:r>
        <w:rPr>
          <w:lang w:val="de-DE"/>
        </w:rPr>
        <w:t xml:space="preserve">Um einen klaren Überblick über den zukünftigen Ablauf des Projektes zu bekommen, steht insbesondere anfangs das Projektmanagement im Mittelpunkt. Um mit dem Management zu beginnen wurde jeher eine Projekt-Roadmap erstellt und finalisiert, ansonsten ist weiteres Management noch für die darauffolgenden Sprints geplant.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6F8BC50C" w:rsidR="00592405" w:rsidRPr="00592405" w:rsidRDefault="00575F36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ist sehr hoch, nun da auch jegliche Verwirrung bezüglich der zu verwendenden Technologien abgeklärt wurde und haben nun einen Überblick über das Projekt.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68ED7B83" w:rsidR="00B659D5" w:rsidRPr="00B44F88" w:rsidRDefault="00575F36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Da, das Projekt noch im Anfangsstadium ist, sind derzeit noch keine Projekte eingetreten.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29145D" w:rsidRPr="002140D9" w14:paraId="32216412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19B93F0" w14:textId="192AFDC1" w:rsidR="0029145D" w:rsidRDefault="0029145D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08874106" w14:textId="09B4BE4F" w:rsidR="0029145D" w:rsidRDefault="0029145D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Teambesprechung: Vorgehensweise bei der Umsetzung</w:t>
            </w:r>
          </w:p>
        </w:tc>
        <w:tc>
          <w:tcPr>
            <w:tcW w:w="1276" w:type="dxa"/>
            <w:vAlign w:val="center"/>
          </w:tcPr>
          <w:p w14:paraId="47D626B2" w14:textId="01DFCD30" w:rsidR="0029145D" w:rsidRDefault="0029145D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</w:t>
            </w:r>
          </w:p>
        </w:tc>
        <w:tc>
          <w:tcPr>
            <w:tcW w:w="1224" w:type="dxa"/>
            <w:shd w:val="clear" w:color="auto" w:fill="00B050"/>
          </w:tcPr>
          <w:p w14:paraId="7D97583F" w14:textId="77777777" w:rsidR="0029145D" w:rsidRPr="002140D9" w:rsidRDefault="0029145D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50CE0D56" w:rsidR="002140D9" w:rsidRPr="0029145D" w:rsidRDefault="00EC3DE7" w:rsidP="002140D9">
            <w:pPr>
              <w:jc w:val="both"/>
              <w:rPr>
                <w:rFonts w:ascii="Helvetica" w:hAnsi="Helvetica" w:cs="Helvetica"/>
                <w:b w:val="0"/>
                <w:bCs w:val="0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25A57BD2" w14:textId="26112A17" w:rsidR="000661DA" w:rsidRPr="002140D9" w:rsidRDefault="00575F36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E</w:t>
            </w:r>
            <w:proofErr w:type="spellStart"/>
            <w:r>
              <w:rPr>
                <w:rFonts w:ascii="Helvetica" w:hAnsi="Helvetica" w:cs="Helvetica"/>
              </w:rPr>
              <w:t>rstellung</w:t>
            </w:r>
            <w:proofErr w:type="spellEnd"/>
            <w:r>
              <w:rPr>
                <w:rFonts w:ascii="Helvetica" w:hAnsi="Helvetica" w:cs="Helvetica"/>
              </w:rPr>
              <w:t xml:space="preserve"> der Roadmap</w:t>
            </w:r>
          </w:p>
        </w:tc>
        <w:tc>
          <w:tcPr>
            <w:tcW w:w="1276" w:type="dxa"/>
            <w:vAlign w:val="center"/>
          </w:tcPr>
          <w:p w14:paraId="588BE15B" w14:textId="3907C106" w:rsidR="000661DA" w:rsidRPr="002140D9" w:rsidRDefault="00575F36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CB2D7A" w:rsidRPr="002140D9" w14:paraId="799D5D5D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98CF31" w14:textId="00A5EE66" w:rsidR="00CB2D7A" w:rsidRDefault="00CB2D7A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58516E74" w14:textId="3D308B74" w:rsidR="00CB2D7A" w:rsidRDefault="00CB2D7A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Projektstatusbericht</w:t>
            </w:r>
          </w:p>
        </w:tc>
        <w:tc>
          <w:tcPr>
            <w:tcW w:w="1276" w:type="dxa"/>
            <w:vAlign w:val="center"/>
          </w:tcPr>
          <w:p w14:paraId="4707484F" w14:textId="769F4B7C" w:rsidR="00CB2D7A" w:rsidRDefault="00CB2D7A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0,5</w:t>
            </w:r>
          </w:p>
        </w:tc>
        <w:tc>
          <w:tcPr>
            <w:tcW w:w="1224" w:type="dxa"/>
            <w:shd w:val="clear" w:color="auto" w:fill="00B050"/>
          </w:tcPr>
          <w:p w14:paraId="7D6DD550" w14:textId="77777777" w:rsidR="00CB2D7A" w:rsidRPr="002140D9" w:rsidRDefault="00CB2D7A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lastRenderedPageBreak/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B7171" w14:textId="77777777" w:rsidR="00BB2802" w:rsidRDefault="00BB2802" w:rsidP="002D26B4">
      <w:pPr>
        <w:spacing w:after="0"/>
      </w:pPr>
      <w:r>
        <w:separator/>
      </w:r>
    </w:p>
  </w:endnote>
  <w:endnote w:type="continuationSeparator" w:id="0">
    <w:p w14:paraId="6B44D6FB" w14:textId="77777777" w:rsidR="00BB2802" w:rsidRDefault="00BB2802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2672D" w14:textId="77777777" w:rsidR="00BB2802" w:rsidRDefault="00BB2802" w:rsidP="002D26B4">
      <w:pPr>
        <w:spacing w:after="0"/>
      </w:pPr>
      <w:r>
        <w:separator/>
      </w:r>
    </w:p>
  </w:footnote>
  <w:footnote w:type="continuationSeparator" w:id="0">
    <w:p w14:paraId="73DDAD29" w14:textId="77777777" w:rsidR="00BB2802" w:rsidRDefault="00BB2802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F74C1"/>
    <w:rsid w:val="0021190B"/>
    <w:rsid w:val="002140D9"/>
    <w:rsid w:val="002263D1"/>
    <w:rsid w:val="00231E16"/>
    <w:rsid w:val="00242BE9"/>
    <w:rsid w:val="00264F0A"/>
    <w:rsid w:val="00274D33"/>
    <w:rsid w:val="0029145D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2780"/>
    <w:rsid w:val="00364052"/>
    <w:rsid w:val="00364D7C"/>
    <w:rsid w:val="00371C9E"/>
    <w:rsid w:val="00372105"/>
    <w:rsid w:val="00380FDC"/>
    <w:rsid w:val="0038491D"/>
    <w:rsid w:val="003859C2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5123"/>
    <w:rsid w:val="00461D72"/>
    <w:rsid w:val="004D3C5E"/>
    <w:rsid w:val="004D6E95"/>
    <w:rsid w:val="00514BC2"/>
    <w:rsid w:val="0053076F"/>
    <w:rsid w:val="005360BA"/>
    <w:rsid w:val="005423DB"/>
    <w:rsid w:val="00547952"/>
    <w:rsid w:val="00553ED7"/>
    <w:rsid w:val="0055467F"/>
    <w:rsid w:val="0057472F"/>
    <w:rsid w:val="00575F36"/>
    <w:rsid w:val="00592405"/>
    <w:rsid w:val="005B3332"/>
    <w:rsid w:val="005B334A"/>
    <w:rsid w:val="005F1633"/>
    <w:rsid w:val="00600335"/>
    <w:rsid w:val="00634ACB"/>
    <w:rsid w:val="00642C79"/>
    <w:rsid w:val="00656CB0"/>
    <w:rsid w:val="00666AF0"/>
    <w:rsid w:val="006712FE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903C9"/>
    <w:rsid w:val="00795193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3329"/>
    <w:rsid w:val="00B04605"/>
    <w:rsid w:val="00B078E8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802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B2D7A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B3FC0"/>
    <w:rsid w:val="00DB4145"/>
    <w:rsid w:val="00DF15F3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867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2</Pages>
  <Words>217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5</cp:revision>
  <cp:lastPrinted>2019-01-28T00:19:00Z</cp:lastPrinted>
  <dcterms:created xsi:type="dcterms:W3CDTF">2020-11-26T21:22:00Z</dcterms:created>
  <dcterms:modified xsi:type="dcterms:W3CDTF">2020-11-26T22:00:00Z</dcterms:modified>
</cp:coreProperties>
</file>