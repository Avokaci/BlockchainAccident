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11C6C55D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F40E5D">
        <w:rPr>
          <w:rFonts w:cs="Helvetica"/>
          <w:lang w:val="de-DE"/>
        </w:rPr>
        <w:t>9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654BFC69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F40E5D">
        <w:rPr>
          <w:rFonts w:ascii="Helvetica" w:hAnsi="Helvetica" w:cs="Helvetica"/>
          <w:b/>
          <w:lang w:val="de-DE"/>
        </w:rPr>
        <w:t>25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01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F40E5D">
        <w:rPr>
          <w:rFonts w:ascii="Helvetica" w:hAnsi="Helvetica" w:cs="Helvetica"/>
          <w:b/>
          <w:lang w:val="de-DE"/>
        </w:rPr>
        <w:t>07</w:t>
      </w:r>
      <w:r w:rsidR="00CF7E6A">
        <w:rPr>
          <w:rFonts w:ascii="Helvetica" w:hAnsi="Helvetica" w:cs="Helvetica"/>
          <w:b/>
          <w:lang w:val="de-DE"/>
        </w:rPr>
        <w:t>.0</w:t>
      </w:r>
      <w:r w:rsidR="00F40E5D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165E0CB0" w:rsidR="00F40E5D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483ACB7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40005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0791" y="21600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400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74E0" id="Rechteck 1" o:spid="_x0000_s1026" style="position:absolute;margin-left:0;margin-top:2.85pt;width:18.7pt;height:31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F40E5D">
        <w:rPr>
          <w:rFonts w:cs="Helvetica"/>
          <w:lang w:val="de-DE"/>
        </w:rPr>
        <w:t>8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F40E5D">
        <w:rPr>
          <w:rFonts w:cs="Helvetica"/>
          <w:lang w:val="de-DE"/>
        </w:rPr>
        <w:t>25</w:t>
      </w:r>
      <w:r w:rsidR="00CF7E6A" w:rsidRPr="00CF7E6A">
        <w:rPr>
          <w:rFonts w:cs="Helvetica"/>
          <w:lang w:val="de-DE"/>
        </w:rPr>
        <w:t>.01.2021 –</w:t>
      </w:r>
      <w:r w:rsidR="00F40E5D">
        <w:rPr>
          <w:rFonts w:cs="Helvetica"/>
          <w:lang w:val="de-DE"/>
        </w:rPr>
        <w:t>07</w:t>
      </w:r>
      <w:r w:rsidR="00CF7E6A" w:rsidRPr="00CF7E6A">
        <w:rPr>
          <w:rFonts w:cs="Helvetica"/>
          <w:lang w:val="de-DE"/>
        </w:rPr>
        <w:t>.0</w:t>
      </w:r>
      <w:r w:rsidR="00F40E5D">
        <w:rPr>
          <w:rFonts w:cs="Helvetica"/>
          <w:lang w:val="de-DE"/>
        </w:rPr>
        <w:t>2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F40E5D">
        <w:rPr>
          <w:rFonts w:cs="Helvetica"/>
          <w:lang w:val="de-DE"/>
        </w:rPr>
        <w:t>In diesem Sprint wurden keine Tätigkeiten durchführt, aufgrund der Semesterferien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4A473F4C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</w:p>
        </w:tc>
        <w:tc>
          <w:tcPr>
            <w:tcW w:w="4262" w:type="dxa"/>
            <w:vAlign w:val="center"/>
          </w:tcPr>
          <w:p w14:paraId="2D0082B3" w14:textId="79118613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  <w:tc>
          <w:tcPr>
            <w:tcW w:w="1276" w:type="dxa"/>
            <w:vAlign w:val="center"/>
          </w:tcPr>
          <w:p w14:paraId="07A2D1BE" w14:textId="305181F0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76B68" w14:textId="77777777" w:rsidR="00514DF1" w:rsidRDefault="00514DF1" w:rsidP="002D26B4">
      <w:pPr>
        <w:spacing w:after="0"/>
      </w:pPr>
      <w:r>
        <w:separator/>
      </w:r>
    </w:p>
  </w:endnote>
  <w:endnote w:type="continuationSeparator" w:id="0">
    <w:p w14:paraId="52526207" w14:textId="77777777" w:rsidR="00514DF1" w:rsidRDefault="00514DF1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0A1E4" w14:textId="77777777" w:rsidR="00514DF1" w:rsidRDefault="00514DF1" w:rsidP="002D26B4">
      <w:pPr>
        <w:spacing w:after="0"/>
      </w:pPr>
      <w:r>
        <w:separator/>
      </w:r>
    </w:p>
  </w:footnote>
  <w:footnote w:type="continuationSeparator" w:id="0">
    <w:p w14:paraId="38920651" w14:textId="77777777" w:rsidR="00514DF1" w:rsidRDefault="00514DF1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D3C5E"/>
    <w:rsid w:val="004D6E95"/>
    <w:rsid w:val="00514BC2"/>
    <w:rsid w:val="00514DF1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CF7E6A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3885"/>
    <w:rsid w:val="00F04AAA"/>
    <w:rsid w:val="00F11450"/>
    <w:rsid w:val="00F2069D"/>
    <w:rsid w:val="00F40E5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2</cp:revision>
  <cp:lastPrinted>2019-01-28T00:19:00Z</cp:lastPrinted>
  <dcterms:created xsi:type="dcterms:W3CDTF">2021-03-10T17:23:00Z</dcterms:created>
  <dcterms:modified xsi:type="dcterms:W3CDTF">2021-03-10T17:23:00Z</dcterms:modified>
</cp:coreProperties>
</file>