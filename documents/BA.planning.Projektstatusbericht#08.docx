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562AD9E8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700934">
        <w:rPr>
          <w:rFonts w:cs="Helvetica"/>
          <w:lang w:val="de-DE"/>
        </w:rPr>
        <w:t>0</w:t>
      </w:r>
      <w:r w:rsidR="003C03D5">
        <w:rPr>
          <w:rFonts w:cs="Helvetica"/>
          <w:lang w:val="de-DE"/>
        </w:rPr>
        <w:t>8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0D57370D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CF7E6A">
        <w:rPr>
          <w:rFonts w:ascii="Helvetica" w:hAnsi="Helvetica" w:cs="Helvetica"/>
          <w:b/>
          <w:lang w:val="de-DE"/>
        </w:rPr>
        <w:t>11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01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CF7E6A">
        <w:rPr>
          <w:rFonts w:ascii="Helvetica" w:hAnsi="Helvetica" w:cs="Helvetica"/>
          <w:b/>
          <w:lang w:val="de-DE"/>
        </w:rPr>
        <w:t>24.01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00F607D3" w14:textId="01079D55" w:rsidR="00292F06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2BA89DCE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762000"/>
                <wp:effectExtent l="0" t="0" r="10160" b="19050"/>
                <wp:wrapTight wrapText="bothSides">
                  <wp:wrapPolygon edited="0">
                    <wp:start x="0" y="0"/>
                    <wp:lineTo x="0" y="21600"/>
                    <wp:lineTo x="20791" y="21600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762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F033" id="Rechteck 1" o:spid="_x0000_s1026" style="position:absolute;margin-left:0;margin-top:2.85pt;width:18.7pt;height:60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700934">
        <w:rPr>
          <w:rFonts w:cs="Helvetica"/>
          <w:lang w:val="de-DE"/>
        </w:rPr>
        <w:t>0</w:t>
      </w:r>
      <w:r w:rsidR="00D45AE0">
        <w:rPr>
          <w:rFonts w:cs="Helvetica"/>
          <w:lang w:val="de-DE"/>
        </w:rPr>
        <w:t>8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CF7E6A" w:rsidRPr="00CF7E6A">
        <w:rPr>
          <w:rFonts w:cs="Helvetica"/>
          <w:lang w:val="de-DE"/>
        </w:rPr>
        <w:t>11.01.2021 –24.01.2021</w:t>
      </w:r>
      <w:r w:rsidR="00592405" w:rsidRPr="0096553E">
        <w:rPr>
          <w:rFonts w:cs="Helvetica"/>
          <w:lang w:val="de-DE"/>
        </w:rPr>
        <w:t xml:space="preserve">. </w:t>
      </w:r>
      <w:r w:rsidR="00445645">
        <w:rPr>
          <w:rFonts w:cs="Helvetica"/>
          <w:lang w:val="de-DE"/>
        </w:rPr>
        <w:t>In diesem</w:t>
      </w:r>
      <w:r w:rsidR="00757FF2">
        <w:rPr>
          <w:rFonts w:cs="Helvetica"/>
          <w:lang w:val="de-DE"/>
        </w:rPr>
        <w:t xml:space="preserve"> Sprint </w:t>
      </w:r>
      <w:r w:rsidR="00445645">
        <w:rPr>
          <w:rFonts w:cs="Helvetica"/>
          <w:lang w:val="de-DE"/>
        </w:rPr>
        <w:t xml:space="preserve">wurde </w:t>
      </w:r>
      <w:r w:rsidR="00CF7E6A">
        <w:rPr>
          <w:rFonts w:cs="Helvetica"/>
          <w:lang w:val="de-DE"/>
        </w:rPr>
        <w:t xml:space="preserve">mit dem Front End für den Blockchain Accident begonnen. Die Formularelemente von 1-9 wie TextBoxen und Checkboxen sind schon auf der Website ersichtlich. </w:t>
      </w:r>
    </w:p>
    <w:p w14:paraId="5B9225DD" w14:textId="35500459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Handlungsbedarf seitens des Managements</w:t>
      </w:r>
    </w:p>
    <w:p w14:paraId="59C3A4B2" w14:textId="08B1AE1C" w:rsidR="002D25E9" w:rsidRPr="002D25E9" w:rsidRDefault="00757FF2" w:rsidP="002D25E9">
      <w:pPr>
        <w:rPr>
          <w:lang w:val="de-DE"/>
        </w:rPr>
      </w:pPr>
      <w:r>
        <w:rPr>
          <w:lang w:val="de-DE"/>
        </w:rPr>
        <w:t xml:space="preserve">Derzeit ist kein Handlungsbedarf seitens Managements notwendig, da das Projekt derzeit nach Plan läuft. </w:t>
      </w:r>
    </w:p>
    <w:p w14:paraId="37DD91AC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Teammotivation</w:t>
      </w:r>
    </w:p>
    <w:p w14:paraId="4A2A3DE3" w14:textId="658308B6" w:rsidR="00592405" w:rsidRPr="00592405" w:rsidRDefault="00CF7E6A" w:rsidP="00592405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Da sich das Semester dem Ende naht und die Projektmitglieder nun deutlich mehr Zeit haben, da sämtlichen Prüfungen abgeschlossen sind, ist die Motivation einigermaßen hoch. </w:t>
      </w:r>
    </w:p>
    <w:p w14:paraId="51951577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Probleme im Projekt</w:t>
      </w:r>
    </w:p>
    <w:p w14:paraId="2CA18575" w14:textId="6EF22A7F" w:rsidR="00B659D5" w:rsidRPr="00B44F88" w:rsidRDefault="00757FF2" w:rsidP="00DB3FC0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Derzeit gibt es keine Probleme im Projekt.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55C349AE" w:rsidR="00B13971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</w:t>
            </w:r>
            <w:r>
              <w:rPr>
                <w:rFonts w:ascii="Helvetica" w:hAnsi="Helvetica" w:cs="Helvetica"/>
              </w:rPr>
              <w:t>LLE</w:t>
            </w:r>
          </w:p>
        </w:tc>
        <w:tc>
          <w:tcPr>
            <w:tcW w:w="4262" w:type="dxa"/>
            <w:vAlign w:val="center"/>
          </w:tcPr>
          <w:p w14:paraId="2D0082B3" w14:textId="74B145A2" w:rsidR="00B13971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Teambesprechung</w:t>
            </w:r>
          </w:p>
        </w:tc>
        <w:tc>
          <w:tcPr>
            <w:tcW w:w="1276" w:type="dxa"/>
            <w:vAlign w:val="center"/>
          </w:tcPr>
          <w:p w14:paraId="07A2D1BE" w14:textId="648D447A" w:rsidR="00B13971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2140D9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757FF2" w:rsidRPr="002140D9" w14:paraId="32897C81" w14:textId="77777777" w:rsidTr="002140D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CBAC7E2" w14:textId="0DC19188" w:rsidR="00757FF2" w:rsidRDefault="00CF7E6A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</w:t>
            </w:r>
            <w:r>
              <w:rPr>
                <w:rFonts w:ascii="Helvetica" w:hAnsi="Helvetica" w:cs="Helvetica"/>
              </w:rPr>
              <w:t>onca</w:t>
            </w:r>
          </w:p>
        </w:tc>
        <w:tc>
          <w:tcPr>
            <w:tcW w:w="4262" w:type="dxa"/>
            <w:vAlign w:val="center"/>
          </w:tcPr>
          <w:p w14:paraId="04931873" w14:textId="033FCBCE" w:rsidR="00757FF2" w:rsidRDefault="00CF7E6A" w:rsidP="0021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</w:t>
            </w:r>
            <w:r>
              <w:rPr>
                <w:rFonts w:ascii="Helvetica" w:hAnsi="Helvetica" w:cs="Helvetica"/>
              </w:rPr>
              <w:t>rojektpräsentation</w:t>
            </w:r>
          </w:p>
        </w:tc>
        <w:tc>
          <w:tcPr>
            <w:tcW w:w="1276" w:type="dxa"/>
            <w:vAlign w:val="center"/>
          </w:tcPr>
          <w:p w14:paraId="1A1DA41C" w14:textId="469615FA" w:rsidR="00757FF2" w:rsidRDefault="007C7DB7" w:rsidP="00214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7E2D7FB7" w14:textId="77777777" w:rsidR="00757FF2" w:rsidRPr="002140D9" w:rsidRDefault="00757FF2" w:rsidP="0006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CF7E6A" w:rsidRPr="002140D9" w14:paraId="1465B34B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5F7BA72" w14:textId="157DB37A" w:rsidR="00CF7E6A" w:rsidRDefault="00CF7E6A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Mousawi</w:t>
            </w:r>
          </w:p>
        </w:tc>
        <w:tc>
          <w:tcPr>
            <w:tcW w:w="4262" w:type="dxa"/>
            <w:vAlign w:val="center"/>
          </w:tcPr>
          <w:p w14:paraId="4BB872F1" w14:textId="16ED6756" w:rsidR="00CF7E6A" w:rsidRDefault="00CF7E6A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Projektpräsentation</w:t>
            </w:r>
          </w:p>
        </w:tc>
        <w:tc>
          <w:tcPr>
            <w:tcW w:w="1276" w:type="dxa"/>
            <w:vAlign w:val="center"/>
          </w:tcPr>
          <w:p w14:paraId="7E1E64FC" w14:textId="06D5DFFB" w:rsidR="00CF7E6A" w:rsidRDefault="007C7DB7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6F1504CA" w14:textId="77777777" w:rsidR="00CF7E6A" w:rsidRPr="002140D9" w:rsidRDefault="00CF7E6A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0661DA" w:rsidRPr="002140D9" w14:paraId="75993345" w14:textId="77777777" w:rsidTr="002140D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1E83E28" w14:textId="78ECE2DD" w:rsidR="002140D9" w:rsidRPr="00C77F3B" w:rsidRDefault="00CF7E6A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B</w:t>
            </w:r>
            <w:r>
              <w:rPr>
                <w:rFonts w:ascii="Helvetica" w:hAnsi="Helvetica" w:cs="Helvetica"/>
              </w:rPr>
              <w:t>edöcs</w:t>
            </w:r>
          </w:p>
        </w:tc>
        <w:tc>
          <w:tcPr>
            <w:tcW w:w="4262" w:type="dxa"/>
            <w:vAlign w:val="center"/>
          </w:tcPr>
          <w:p w14:paraId="25A57BD2" w14:textId="2FAC2D51" w:rsidR="000661DA" w:rsidRPr="002140D9" w:rsidRDefault="00CF7E6A" w:rsidP="0021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Website programmierung</w:t>
            </w:r>
          </w:p>
        </w:tc>
        <w:tc>
          <w:tcPr>
            <w:tcW w:w="1276" w:type="dxa"/>
            <w:vAlign w:val="center"/>
          </w:tcPr>
          <w:p w14:paraId="588BE15B" w14:textId="55FE5096" w:rsidR="000661DA" w:rsidRPr="002140D9" w:rsidRDefault="007C7DB7" w:rsidP="00214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10966B25" w14:textId="77777777" w:rsidR="00B44F88" w:rsidRPr="002140D9" w:rsidRDefault="00B44F88" w:rsidP="0006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CF7E6A" w:rsidRPr="002140D9" w14:paraId="45746BC4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9CE9276" w14:textId="2A67C722" w:rsidR="00CF7E6A" w:rsidRDefault="00CF7E6A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34D597F4" w14:textId="240B4D16" w:rsidR="00CF7E6A" w:rsidRDefault="00CF7E6A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Website programmierung</w:t>
            </w:r>
          </w:p>
        </w:tc>
        <w:tc>
          <w:tcPr>
            <w:tcW w:w="1276" w:type="dxa"/>
            <w:vAlign w:val="center"/>
          </w:tcPr>
          <w:p w14:paraId="01334961" w14:textId="1866715F" w:rsidR="00CF7E6A" w:rsidRPr="002140D9" w:rsidRDefault="007C7DB7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2792CAA2" w14:textId="77777777" w:rsidR="00CF7E6A" w:rsidRPr="002140D9" w:rsidRDefault="00CF7E6A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9EBAD" w14:textId="77777777" w:rsidR="003F63B0" w:rsidRDefault="003F63B0" w:rsidP="002D26B4">
      <w:pPr>
        <w:spacing w:after="0"/>
      </w:pPr>
      <w:r>
        <w:separator/>
      </w:r>
    </w:p>
  </w:endnote>
  <w:endnote w:type="continuationSeparator" w:id="0">
    <w:p w14:paraId="684A7C28" w14:textId="77777777" w:rsidR="003F63B0" w:rsidRDefault="003F63B0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Avenir Next Ultra Light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C34DB" w14:textId="77777777" w:rsidR="003F63B0" w:rsidRDefault="003F63B0" w:rsidP="002D26B4">
      <w:pPr>
        <w:spacing w:after="0"/>
      </w:pPr>
      <w:r>
        <w:separator/>
      </w:r>
    </w:p>
  </w:footnote>
  <w:footnote w:type="continuationSeparator" w:id="0">
    <w:p w14:paraId="71B6A916" w14:textId="77777777" w:rsidR="003F63B0" w:rsidRDefault="003F63B0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9D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5619"/>
    <w:rsid w:val="0019439B"/>
    <w:rsid w:val="001950C8"/>
    <w:rsid w:val="00195B68"/>
    <w:rsid w:val="001C26BF"/>
    <w:rsid w:val="001C439A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499B"/>
    <w:rsid w:val="003F5359"/>
    <w:rsid w:val="003F63B0"/>
    <w:rsid w:val="00412101"/>
    <w:rsid w:val="00414B04"/>
    <w:rsid w:val="0042625A"/>
    <w:rsid w:val="00426CCA"/>
    <w:rsid w:val="004372B0"/>
    <w:rsid w:val="004412A7"/>
    <w:rsid w:val="00445123"/>
    <w:rsid w:val="00445645"/>
    <w:rsid w:val="00461D72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C7DB7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B88"/>
    <w:rsid w:val="00A628AB"/>
    <w:rsid w:val="00A6661D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9F9"/>
    <w:rsid w:val="00BB3926"/>
    <w:rsid w:val="00BB608F"/>
    <w:rsid w:val="00BC28AC"/>
    <w:rsid w:val="00BC2CF6"/>
    <w:rsid w:val="00BD38B7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CF7E6A"/>
    <w:rsid w:val="00D13137"/>
    <w:rsid w:val="00D173AF"/>
    <w:rsid w:val="00D26BDF"/>
    <w:rsid w:val="00D406D0"/>
    <w:rsid w:val="00D42EDB"/>
    <w:rsid w:val="00D435B8"/>
    <w:rsid w:val="00D45AE0"/>
    <w:rsid w:val="00D52EDD"/>
    <w:rsid w:val="00D53D22"/>
    <w:rsid w:val="00D74ABD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2</Pages>
  <Words>176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10</cp:revision>
  <cp:lastPrinted>2019-01-28T00:19:00Z</cp:lastPrinted>
  <dcterms:created xsi:type="dcterms:W3CDTF">2020-11-26T22:16:00Z</dcterms:created>
  <dcterms:modified xsi:type="dcterms:W3CDTF">2021-03-10T17:22:00Z</dcterms:modified>
</cp:coreProperties>
</file>