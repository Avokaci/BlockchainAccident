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2F7874A9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E951E8">
        <w:rPr>
          <w:rFonts w:cs="Helvetica"/>
          <w:lang w:val="de-DE"/>
        </w:rPr>
        <w:t>8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6CDF973D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E951E8">
        <w:rPr>
          <w:rFonts w:ascii="Helvetica" w:hAnsi="Helvetica" w:cs="Helvetica"/>
          <w:b/>
          <w:lang w:val="de-DE"/>
        </w:rPr>
        <w:t>31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AC6F7B">
        <w:rPr>
          <w:rFonts w:ascii="Helvetica" w:hAnsi="Helvetica" w:cs="Helvetica"/>
          <w:b/>
          <w:lang w:val="de-DE"/>
        </w:rPr>
        <w:t>5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E951E8">
        <w:rPr>
          <w:rFonts w:ascii="Helvetica" w:hAnsi="Helvetica" w:cs="Helvetica"/>
          <w:b/>
          <w:lang w:val="de-DE"/>
        </w:rPr>
        <w:t>13</w:t>
      </w:r>
      <w:r w:rsidR="00CF7E6A">
        <w:rPr>
          <w:rFonts w:ascii="Helvetica" w:hAnsi="Helvetica" w:cs="Helvetica"/>
          <w:b/>
          <w:lang w:val="de-DE"/>
        </w:rPr>
        <w:t>.0</w:t>
      </w:r>
      <w:r w:rsidR="00E951E8">
        <w:rPr>
          <w:rFonts w:ascii="Helvetica" w:hAnsi="Helvetica" w:cs="Helvetica"/>
          <w:b/>
          <w:lang w:val="de-DE"/>
        </w:rPr>
        <w:t>6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7FB4A1F0" w14:textId="01FBF061" w:rsidR="00A771FE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3C817FA8">
                <wp:simplePos x="0" y="0"/>
                <wp:positionH relativeFrom="margin">
                  <wp:posOffset>8255</wp:posOffset>
                </wp:positionH>
                <wp:positionV relativeFrom="paragraph">
                  <wp:posOffset>31115</wp:posOffset>
                </wp:positionV>
                <wp:extent cx="237490" cy="1138555"/>
                <wp:effectExtent l="0" t="0" r="10160" b="23495"/>
                <wp:wrapTight wrapText="bothSides">
                  <wp:wrapPolygon edited="0">
                    <wp:start x="0" y="0"/>
                    <wp:lineTo x="0" y="21684"/>
                    <wp:lineTo x="20791" y="21684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1385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04D9" id="Rechteck 1" o:spid="_x0000_s1026" style="position:absolute;margin-left:.65pt;margin-top:2.45pt;width:18.7pt;height:89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" fillcolor="yellow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E951E8">
        <w:rPr>
          <w:rFonts w:cs="Helvetica"/>
          <w:lang w:val="de-DE"/>
        </w:rPr>
        <w:t>8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E951E8">
        <w:rPr>
          <w:rFonts w:cs="Helvetica"/>
          <w:lang w:val="de-DE"/>
        </w:rPr>
        <w:t>31</w:t>
      </w:r>
      <w:r w:rsidR="00AC6F7B">
        <w:rPr>
          <w:rFonts w:cs="Helvetica"/>
          <w:lang w:val="de-DE"/>
        </w:rPr>
        <w:t>.05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E951E8">
        <w:rPr>
          <w:rFonts w:cs="Helvetica"/>
          <w:lang w:val="de-DE"/>
        </w:rPr>
        <w:t>13</w:t>
      </w:r>
      <w:r w:rsidR="00AC6F7B">
        <w:rPr>
          <w:rFonts w:cs="Helvetica"/>
          <w:lang w:val="de-DE"/>
        </w:rPr>
        <w:t>.0</w:t>
      </w:r>
      <w:r w:rsidR="00E951E8">
        <w:rPr>
          <w:rFonts w:cs="Helvetica"/>
          <w:lang w:val="de-DE"/>
        </w:rPr>
        <w:t>6</w:t>
      </w:r>
      <w:r w:rsidR="00CF7E6A" w:rsidRPr="00CF7E6A">
        <w:rPr>
          <w:rFonts w:cs="Helvetica"/>
          <w:lang w:val="de-DE"/>
        </w:rPr>
        <w:t>.2021</w:t>
      </w:r>
      <w:r w:rsidR="00E951E8">
        <w:rPr>
          <w:rFonts w:cs="Helvetica"/>
          <w:lang w:val="de-DE"/>
        </w:rPr>
        <w:t xml:space="preserve">. In diesem Sprint tauchten die ersten Komplikationen auf bezüglich der Einführung von IPFS in das Blockchain </w:t>
      </w:r>
      <w:proofErr w:type="spellStart"/>
      <w:r w:rsidR="00E951E8">
        <w:rPr>
          <w:rFonts w:cs="Helvetica"/>
          <w:lang w:val="de-DE"/>
        </w:rPr>
        <w:t>Accident</w:t>
      </w:r>
      <w:proofErr w:type="spellEnd"/>
      <w:r w:rsidR="00E951E8">
        <w:rPr>
          <w:rFonts w:cs="Helvetica"/>
          <w:lang w:val="de-DE"/>
        </w:rPr>
        <w:t xml:space="preserve"> Projekt. Es wurde </w:t>
      </w:r>
      <w:r w:rsidR="00045820">
        <w:rPr>
          <w:rFonts w:cs="Helvetica"/>
          <w:lang w:val="de-DE"/>
        </w:rPr>
        <w:t>so weit</w:t>
      </w:r>
      <w:r w:rsidR="00E951E8">
        <w:rPr>
          <w:rFonts w:cs="Helvetica"/>
          <w:lang w:val="de-DE"/>
        </w:rPr>
        <w:t xml:space="preserve"> in das Projekt integriert, doch funktioniert es nicht so wie es sollte und gibt eine Fehlermeldung aus, an dessen Behebung die Teammitglieder begonnen haben zu arbeiten. </w:t>
      </w:r>
      <w:r w:rsidR="006B7C30">
        <w:rPr>
          <w:rFonts w:cs="Helvetica"/>
          <w:lang w:val="de-DE"/>
        </w:rPr>
        <w:t xml:space="preserve">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6EDEFCE1" w:rsidR="00B13971" w:rsidRDefault="008F0753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IPFS </w:t>
            </w:r>
            <w:r w:rsidR="00E951E8">
              <w:rPr>
                <w:rFonts w:ascii="Helvetica" w:hAnsi="Helvetica" w:cs="Helvetica"/>
                <w:lang w:val="de-DE"/>
              </w:rPr>
              <w:t>Integration ins BA Projekt</w:t>
            </w:r>
          </w:p>
        </w:tc>
        <w:tc>
          <w:tcPr>
            <w:tcW w:w="1276" w:type="dxa"/>
            <w:vAlign w:val="center"/>
          </w:tcPr>
          <w:p w14:paraId="07A2D1BE" w14:textId="555E942C" w:rsidR="00B13971" w:rsidRDefault="00E951E8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E951E8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E951E8" w:rsidRDefault="00E951E8" w:rsidP="00E951E8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53F9319F" w:rsidR="00E951E8" w:rsidRDefault="00E951E8" w:rsidP="00E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Integration ins BA Projekt</w:t>
            </w:r>
          </w:p>
        </w:tc>
        <w:tc>
          <w:tcPr>
            <w:tcW w:w="1276" w:type="dxa"/>
            <w:vAlign w:val="center"/>
          </w:tcPr>
          <w:p w14:paraId="4AE0C6C8" w14:textId="1D0F743A" w:rsidR="00E951E8" w:rsidRDefault="00E951E8" w:rsidP="00E95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E951E8" w:rsidRPr="00F844D3" w:rsidRDefault="00E951E8" w:rsidP="00E95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E951E8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E951E8" w:rsidRDefault="00E951E8" w:rsidP="00E951E8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0E12787A" w:rsidR="00E951E8" w:rsidRDefault="00E951E8" w:rsidP="00E9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Integration ins BA Projekt</w:t>
            </w:r>
          </w:p>
        </w:tc>
        <w:tc>
          <w:tcPr>
            <w:tcW w:w="1276" w:type="dxa"/>
            <w:vAlign w:val="center"/>
          </w:tcPr>
          <w:p w14:paraId="5407BBD9" w14:textId="69399E57" w:rsidR="00E951E8" w:rsidRDefault="00E951E8" w:rsidP="00E95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E951E8" w:rsidRPr="00F844D3" w:rsidRDefault="00E951E8" w:rsidP="00E95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E951E8" w:rsidRPr="002140D9" w14:paraId="6C53B9E3" w14:textId="77777777" w:rsidTr="00E951E8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0BB2C9B" w14:textId="57A185DF" w:rsidR="00E951E8" w:rsidRDefault="00E951E8" w:rsidP="00E951E8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67AB0954" w14:textId="3401ADA0" w:rsidR="00E951E8" w:rsidRDefault="00E951E8" w:rsidP="00E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Troubleshooting</w:t>
            </w:r>
          </w:p>
        </w:tc>
        <w:tc>
          <w:tcPr>
            <w:tcW w:w="1276" w:type="dxa"/>
            <w:vAlign w:val="center"/>
          </w:tcPr>
          <w:p w14:paraId="2791BF3F" w14:textId="33220B6B" w:rsidR="00E951E8" w:rsidRDefault="00E951E8" w:rsidP="00E95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FFFF00"/>
          </w:tcPr>
          <w:p w14:paraId="1D62A4A9" w14:textId="77777777" w:rsidR="00E951E8" w:rsidRPr="00F844D3" w:rsidRDefault="00E951E8" w:rsidP="00E95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E951E8" w:rsidRPr="002140D9" w14:paraId="2A2F0862" w14:textId="77777777" w:rsidTr="00E95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4704CB9" w14:textId="5D64CB5D" w:rsidR="00E951E8" w:rsidRDefault="00E951E8" w:rsidP="00E951E8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633C17F7" w14:textId="613838DD" w:rsidR="00E951E8" w:rsidRDefault="00E951E8" w:rsidP="00E9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Troubleshooting</w:t>
            </w:r>
          </w:p>
        </w:tc>
        <w:tc>
          <w:tcPr>
            <w:tcW w:w="1276" w:type="dxa"/>
            <w:vAlign w:val="center"/>
          </w:tcPr>
          <w:p w14:paraId="137058DE" w14:textId="76E01A8C" w:rsidR="00E951E8" w:rsidRDefault="00E951E8" w:rsidP="00E95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FFFF00"/>
          </w:tcPr>
          <w:p w14:paraId="580DF2F8" w14:textId="77777777" w:rsidR="00E951E8" w:rsidRPr="00F844D3" w:rsidRDefault="00E951E8" w:rsidP="00E95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E951E8" w:rsidRPr="002140D9" w14:paraId="79E85E31" w14:textId="77777777" w:rsidTr="00E951E8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DFE013E" w14:textId="3FB10847" w:rsidR="00E951E8" w:rsidRDefault="00E951E8" w:rsidP="00E951E8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34826B1C" w14:textId="7C78A5E1" w:rsidR="00E951E8" w:rsidRDefault="00E951E8" w:rsidP="00E9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Troubleshooting</w:t>
            </w:r>
          </w:p>
        </w:tc>
        <w:tc>
          <w:tcPr>
            <w:tcW w:w="1276" w:type="dxa"/>
            <w:vAlign w:val="center"/>
          </w:tcPr>
          <w:p w14:paraId="0A53E4DF" w14:textId="354E6258" w:rsidR="00E951E8" w:rsidRDefault="00E951E8" w:rsidP="00E95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FFFF00"/>
          </w:tcPr>
          <w:p w14:paraId="4F7FEE5E" w14:textId="77777777" w:rsidR="00E951E8" w:rsidRPr="00F844D3" w:rsidRDefault="00E951E8" w:rsidP="00E95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0079" w14:textId="77777777" w:rsidR="00DB537E" w:rsidRDefault="00DB537E" w:rsidP="002D26B4">
      <w:pPr>
        <w:spacing w:after="0"/>
      </w:pPr>
      <w:r>
        <w:separator/>
      </w:r>
    </w:p>
  </w:endnote>
  <w:endnote w:type="continuationSeparator" w:id="0">
    <w:p w14:paraId="2F0258BB" w14:textId="77777777" w:rsidR="00DB537E" w:rsidRDefault="00DB537E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1371" w14:textId="77777777" w:rsidR="00DB537E" w:rsidRDefault="00DB537E" w:rsidP="002D26B4">
      <w:pPr>
        <w:spacing w:after="0"/>
      </w:pPr>
      <w:r>
        <w:separator/>
      </w:r>
    </w:p>
  </w:footnote>
  <w:footnote w:type="continuationSeparator" w:id="0">
    <w:p w14:paraId="2D5FEAA9" w14:textId="77777777" w:rsidR="00DB537E" w:rsidRDefault="00DB537E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5820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31E9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B7C30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753BA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81708"/>
    <w:rsid w:val="008A7942"/>
    <w:rsid w:val="008B10D7"/>
    <w:rsid w:val="008B1D86"/>
    <w:rsid w:val="008B6214"/>
    <w:rsid w:val="008F0753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C6F7B"/>
    <w:rsid w:val="00AD1C19"/>
    <w:rsid w:val="00AE07EF"/>
    <w:rsid w:val="00AE0EC2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B537E"/>
    <w:rsid w:val="00DF15F3"/>
    <w:rsid w:val="00E27B7B"/>
    <w:rsid w:val="00E61896"/>
    <w:rsid w:val="00E729C1"/>
    <w:rsid w:val="00E74585"/>
    <w:rsid w:val="00E951E8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1303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16</cp:revision>
  <cp:lastPrinted>2019-01-28T00:19:00Z</cp:lastPrinted>
  <dcterms:created xsi:type="dcterms:W3CDTF">2021-03-10T17:44:00Z</dcterms:created>
  <dcterms:modified xsi:type="dcterms:W3CDTF">2021-11-16T14:59:00Z</dcterms:modified>
</cp:coreProperties>
</file>