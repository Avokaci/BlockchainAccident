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75F9" w14:textId="546488F4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2F58EB">
        <w:rPr>
          <w:rFonts w:cs="Helvetica"/>
          <w:lang w:val="de-DE"/>
        </w:rPr>
        <w:t>2</w:t>
      </w:r>
      <w:r w:rsidR="00E679F7">
        <w:rPr>
          <w:rFonts w:cs="Helvetica"/>
          <w:lang w:val="de-DE"/>
        </w:rPr>
        <w:t>5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72827D1C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bookmarkStart w:id="0" w:name="_Hlk62481417"/>
      <w:r w:rsidR="00E679F7">
        <w:rPr>
          <w:rFonts w:ascii="Helvetica" w:hAnsi="Helvetica" w:cs="Helvetica"/>
          <w:b/>
          <w:lang w:val="de-DE"/>
        </w:rPr>
        <w:t>08</w:t>
      </w:r>
      <w:r w:rsidR="009E5F61">
        <w:rPr>
          <w:rFonts w:ascii="Helvetica" w:hAnsi="Helvetica" w:cs="Helvetica"/>
          <w:b/>
          <w:lang w:val="de-DE"/>
        </w:rPr>
        <w:t>.</w:t>
      </w:r>
      <w:r w:rsidR="00E90083">
        <w:rPr>
          <w:rFonts w:ascii="Helvetica" w:hAnsi="Helvetica" w:cs="Helvetica"/>
          <w:b/>
          <w:lang w:val="de-DE"/>
        </w:rPr>
        <w:t>1</w:t>
      </w:r>
      <w:r w:rsidR="00E679F7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>.202</w:t>
      </w:r>
      <w:r w:rsidR="00CF7E6A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 xml:space="preserve"> –</w:t>
      </w:r>
      <w:r w:rsidR="0049119E">
        <w:rPr>
          <w:rFonts w:ascii="Helvetica" w:hAnsi="Helvetica" w:cs="Helvetica"/>
          <w:b/>
          <w:lang w:val="de-DE"/>
        </w:rPr>
        <w:t xml:space="preserve"> </w:t>
      </w:r>
      <w:r w:rsidR="00E679F7">
        <w:rPr>
          <w:rFonts w:ascii="Helvetica" w:hAnsi="Helvetica" w:cs="Helvetica"/>
          <w:b/>
          <w:lang w:val="de-DE"/>
        </w:rPr>
        <w:t>21</w:t>
      </w:r>
      <w:r w:rsidR="00CF7E6A">
        <w:rPr>
          <w:rFonts w:ascii="Helvetica" w:hAnsi="Helvetica" w:cs="Helvetica"/>
          <w:b/>
          <w:lang w:val="de-DE"/>
        </w:rPr>
        <w:t>.</w:t>
      </w:r>
      <w:r w:rsidR="008F4135">
        <w:rPr>
          <w:rFonts w:ascii="Helvetica" w:hAnsi="Helvetica" w:cs="Helvetica"/>
          <w:b/>
          <w:lang w:val="de-DE"/>
        </w:rPr>
        <w:t>1</w:t>
      </w:r>
      <w:r w:rsidR="00BA6075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>.202</w:t>
      </w:r>
      <w:r w:rsidR="00445645">
        <w:rPr>
          <w:rFonts w:ascii="Helvetica" w:hAnsi="Helvetica" w:cs="Helvetica"/>
          <w:b/>
          <w:lang w:val="de-DE"/>
        </w:rPr>
        <w:t>1</w:t>
      </w:r>
      <w:bookmarkEnd w:id="0"/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7FB4A1F0" w14:textId="101B7362" w:rsidR="00A771FE" w:rsidRPr="0096553E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744E17F7">
                <wp:simplePos x="0" y="0"/>
                <wp:positionH relativeFrom="margin">
                  <wp:posOffset>8255</wp:posOffset>
                </wp:positionH>
                <wp:positionV relativeFrom="paragraph">
                  <wp:posOffset>31115</wp:posOffset>
                </wp:positionV>
                <wp:extent cx="237490" cy="594995"/>
                <wp:effectExtent l="0" t="0" r="10160" b="14605"/>
                <wp:wrapTight wrapText="bothSides">
                  <wp:wrapPolygon edited="0">
                    <wp:start x="0" y="0"/>
                    <wp:lineTo x="0" y="21439"/>
                    <wp:lineTo x="20791" y="21439"/>
                    <wp:lineTo x="20791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5949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5EFA8" id="Rechteck 1" o:spid="_x0000_s1026" style="position:absolute;margin-left:.65pt;margin-top:2.45pt;width:18.7pt;height:46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" fillcolor="red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2F58EB">
        <w:rPr>
          <w:rFonts w:cs="Helvetica"/>
          <w:lang w:val="de-DE"/>
        </w:rPr>
        <w:t>2</w:t>
      </w:r>
      <w:r w:rsidR="00E679F7">
        <w:rPr>
          <w:rFonts w:cs="Helvetica"/>
          <w:lang w:val="de-DE"/>
        </w:rPr>
        <w:t>5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E679F7">
        <w:rPr>
          <w:rFonts w:cs="Helvetica"/>
          <w:lang w:val="de-DE"/>
        </w:rPr>
        <w:t>08</w:t>
      </w:r>
      <w:r w:rsidR="00AC6F7B">
        <w:rPr>
          <w:rFonts w:cs="Helvetica"/>
          <w:lang w:val="de-DE"/>
        </w:rPr>
        <w:t>.</w:t>
      </w:r>
      <w:r w:rsidR="008F4135">
        <w:rPr>
          <w:rFonts w:cs="Helvetica"/>
          <w:lang w:val="de-DE"/>
        </w:rPr>
        <w:t>1</w:t>
      </w:r>
      <w:r w:rsidR="00E679F7">
        <w:rPr>
          <w:rFonts w:cs="Helvetica"/>
          <w:lang w:val="de-DE"/>
        </w:rPr>
        <w:t>1</w:t>
      </w:r>
      <w:r w:rsidR="00CF7E6A" w:rsidRPr="00CF7E6A">
        <w:rPr>
          <w:rFonts w:cs="Helvetica"/>
          <w:lang w:val="de-DE"/>
        </w:rPr>
        <w:t>.2021 –</w:t>
      </w:r>
      <w:r w:rsidR="0049119E">
        <w:rPr>
          <w:rFonts w:cs="Helvetica"/>
          <w:lang w:val="de-DE"/>
        </w:rPr>
        <w:t xml:space="preserve"> </w:t>
      </w:r>
      <w:r w:rsidR="00E679F7">
        <w:rPr>
          <w:rFonts w:cs="Helvetica"/>
          <w:lang w:val="de-DE"/>
        </w:rPr>
        <w:t>21</w:t>
      </w:r>
      <w:r w:rsidR="00AC6F7B">
        <w:rPr>
          <w:rFonts w:cs="Helvetica"/>
          <w:lang w:val="de-DE"/>
        </w:rPr>
        <w:t>.</w:t>
      </w:r>
      <w:r w:rsidR="008F4135">
        <w:rPr>
          <w:rFonts w:cs="Helvetica"/>
          <w:lang w:val="de-DE"/>
        </w:rPr>
        <w:t>1</w:t>
      </w:r>
      <w:r w:rsidR="00BA6075">
        <w:rPr>
          <w:rFonts w:cs="Helvetica"/>
          <w:lang w:val="de-DE"/>
        </w:rPr>
        <w:t>1</w:t>
      </w:r>
      <w:r w:rsidR="00CF7E6A" w:rsidRPr="00CF7E6A">
        <w:rPr>
          <w:rFonts w:cs="Helvetica"/>
          <w:lang w:val="de-DE"/>
        </w:rPr>
        <w:t>.2021</w:t>
      </w:r>
      <w:r w:rsidR="00E951E8">
        <w:rPr>
          <w:rFonts w:cs="Helvetica"/>
          <w:lang w:val="de-DE"/>
        </w:rPr>
        <w:t>.</w:t>
      </w:r>
      <w:r w:rsidR="009874C1">
        <w:rPr>
          <w:rFonts w:cs="Helvetica"/>
          <w:lang w:val="de-DE"/>
        </w:rPr>
        <w:t xml:space="preserve"> </w:t>
      </w:r>
      <w:r w:rsidR="00E679F7">
        <w:rPr>
          <w:rFonts w:cs="Helvetica"/>
          <w:lang w:val="de-DE"/>
        </w:rPr>
        <w:t xml:space="preserve">Es wurde ein Meeting mit dem Betreuer angesetzt in der Hoffnung, dass er bei der Lösung der Probleme mit </w:t>
      </w:r>
      <w:proofErr w:type="spellStart"/>
      <w:r w:rsidR="00E679F7">
        <w:rPr>
          <w:rFonts w:cs="Helvetica"/>
          <w:lang w:val="de-DE"/>
        </w:rPr>
        <w:t>Node</w:t>
      </w:r>
      <w:proofErr w:type="spellEnd"/>
      <w:r w:rsidR="00E679F7">
        <w:rPr>
          <w:rFonts w:cs="Helvetica"/>
          <w:lang w:val="de-DE"/>
        </w:rPr>
        <w:t xml:space="preserve"> behilflich sein könnte. </w:t>
      </w: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A16402" w:rsidRPr="002140D9" w14:paraId="36F84E29" w14:textId="77777777" w:rsidTr="00A1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0FAB50E" w14:textId="1C84BC4C" w:rsidR="00A16402" w:rsidRDefault="00A16402" w:rsidP="00A16402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Aksakal</w:t>
            </w:r>
          </w:p>
        </w:tc>
        <w:tc>
          <w:tcPr>
            <w:tcW w:w="4262" w:type="dxa"/>
            <w:vAlign w:val="center"/>
          </w:tcPr>
          <w:p w14:paraId="2D0082B3" w14:textId="16D09667" w:rsidR="00A16402" w:rsidRDefault="00A16402" w:rsidP="00A16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 xml:space="preserve">Troubleshooting </w:t>
            </w:r>
            <w:proofErr w:type="spellStart"/>
            <w:r>
              <w:rPr>
                <w:rFonts w:ascii="Helvetica" w:hAnsi="Helvetica" w:cs="Helvetica"/>
                <w:lang w:val="de-DE"/>
              </w:rPr>
              <w:t>technical</w:t>
            </w:r>
            <w:proofErr w:type="spellEnd"/>
            <w:r>
              <w:rPr>
                <w:rFonts w:ascii="Helvetica" w:hAnsi="Helvetica" w:cs="Helvetica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lang w:val="de-DE"/>
              </w:rPr>
              <w:t>difficulties</w:t>
            </w:r>
            <w:proofErr w:type="spellEnd"/>
            <w:r>
              <w:rPr>
                <w:rFonts w:ascii="Helvetica" w:hAnsi="Helvetica" w:cs="Helvetica"/>
                <w:lang w:val="de-DE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7A2D1BE" w14:textId="718F9264" w:rsidR="00A16402" w:rsidRDefault="00E679F7" w:rsidP="004A3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1</w:t>
            </w:r>
          </w:p>
        </w:tc>
        <w:tc>
          <w:tcPr>
            <w:tcW w:w="1224" w:type="dxa"/>
            <w:shd w:val="clear" w:color="auto" w:fill="FF0000"/>
          </w:tcPr>
          <w:p w14:paraId="0C55144C" w14:textId="77777777" w:rsidR="00A16402" w:rsidRPr="009874C1" w:rsidRDefault="00A16402" w:rsidP="00A16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0000"/>
                <w:highlight w:val="yellow"/>
                <w:lang w:val="de-DE"/>
              </w:rPr>
            </w:pPr>
          </w:p>
        </w:tc>
      </w:tr>
      <w:tr w:rsidR="00EE6BED" w:rsidRPr="002140D9" w14:paraId="4BC2D6F7" w14:textId="77777777" w:rsidTr="00A16402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162A7FF2" w14:textId="671D6144" w:rsidR="00EE6BED" w:rsidRDefault="00EE6BED" w:rsidP="00EE6BED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Konca</w:t>
            </w:r>
          </w:p>
        </w:tc>
        <w:tc>
          <w:tcPr>
            <w:tcW w:w="4262" w:type="dxa"/>
            <w:vAlign w:val="center"/>
          </w:tcPr>
          <w:p w14:paraId="777B28FF" w14:textId="092FD25C" w:rsidR="00EE6BED" w:rsidRDefault="00E90083" w:rsidP="00E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 xml:space="preserve">Troubleshooting </w:t>
            </w:r>
            <w:proofErr w:type="spellStart"/>
            <w:r>
              <w:rPr>
                <w:rFonts w:ascii="Helvetica" w:hAnsi="Helvetica" w:cs="Helvetica"/>
                <w:lang w:val="de-DE"/>
              </w:rPr>
              <w:t>technical</w:t>
            </w:r>
            <w:proofErr w:type="spellEnd"/>
            <w:r>
              <w:rPr>
                <w:rFonts w:ascii="Helvetica" w:hAnsi="Helvetica" w:cs="Helvetica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lang w:val="de-DE"/>
              </w:rPr>
              <w:t>difficulties</w:t>
            </w:r>
            <w:proofErr w:type="spellEnd"/>
            <w:r>
              <w:rPr>
                <w:rFonts w:ascii="Helvetica" w:hAnsi="Helvetica" w:cs="Helvetica"/>
                <w:lang w:val="de-DE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AE0C6C8" w14:textId="2DF5F218" w:rsidR="00EE6BED" w:rsidRDefault="00E679F7" w:rsidP="00EE6B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1</w:t>
            </w:r>
          </w:p>
        </w:tc>
        <w:tc>
          <w:tcPr>
            <w:tcW w:w="1224" w:type="dxa"/>
            <w:shd w:val="clear" w:color="auto" w:fill="FF0000"/>
          </w:tcPr>
          <w:p w14:paraId="2C36C225" w14:textId="77777777" w:rsidR="00EE6BED" w:rsidRPr="009874C1" w:rsidRDefault="00EE6BED" w:rsidP="00EE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0000"/>
                <w:highlight w:val="yellow"/>
                <w:lang w:val="de-DE"/>
              </w:rPr>
            </w:pPr>
          </w:p>
        </w:tc>
      </w:tr>
      <w:tr w:rsidR="004A34BD" w:rsidRPr="002140D9" w14:paraId="1FF75F0A" w14:textId="77777777" w:rsidTr="004A3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63F861B3" w14:textId="3233CB23" w:rsidR="004A34BD" w:rsidRDefault="004A34BD" w:rsidP="00EE6BED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Konca</w:t>
            </w:r>
          </w:p>
        </w:tc>
        <w:tc>
          <w:tcPr>
            <w:tcW w:w="4262" w:type="dxa"/>
            <w:vAlign w:val="center"/>
          </w:tcPr>
          <w:p w14:paraId="4AC9024B" w14:textId="356F23B6" w:rsidR="004A34BD" w:rsidRDefault="004A34BD" w:rsidP="00EE6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Onboarding</w:t>
            </w:r>
          </w:p>
        </w:tc>
        <w:tc>
          <w:tcPr>
            <w:tcW w:w="1276" w:type="dxa"/>
            <w:vAlign w:val="center"/>
          </w:tcPr>
          <w:p w14:paraId="1C69D12A" w14:textId="1291689C" w:rsidR="004A34BD" w:rsidRDefault="00E679F7" w:rsidP="00EE6B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0.5</w:t>
            </w:r>
          </w:p>
        </w:tc>
        <w:tc>
          <w:tcPr>
            <w:tcW w:w="1224" w:type="dxa"/>
            <w:shd w:val="clear" w:color="auto" w:fill="00B050"/>
          </w:tcPr>
          <w:p w14:paraId="2289EA89" w14:textId="77777777" w:rsidR="004A34BD" w:rsidRPr="009874C1" w:rsidRDefault="004A34BD" w:rsidP="00EE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0000"/>
                <w:highlight w:val="yellow"/>
                <w:lang w:val="de-DE"/>
              </w:rPr>
            </w:pPr>
          </w:p>
        </w:tc>
      </w:tr>
      <w:tr w:rsidR="00E90083" w:rsidRPr="002140D9" w14:paraId="6AA2720F" w14:textId="77777777" w:rsidTr="00D63537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356880C" w14:textId="7E67B434" w:rsidR="00E90083" w:rsidRDefault="00E90083" w:rsidP="00E90083">
            <w:pPr>
              <w:jc w:val="both"/>
              <w:rPr>
                <w:rFonts w:ascii="Helvetica" w:hAnsi="Helvetica" w:cs="Helvetica"/>
                <w:lang w:val="de-DE"/>
              </w:rPr>
            </w:pPr>
            <w:proofErr w:type="spellStart"/>
            <w:r>
              <w:rPr>
                <w:rFonts w:ascii="Helvetica" w:hAnsi="Helvetica" w:cs="Helvetica"/>
                <w:lang w:val="de-DE"/>
              </w:rPr>
              <w:t>Mousawi</w:t>
            </w:r>
            <w:proofErr w:type="spellEnd"/>
          </w:p>
        </w:tc>
        <w:tc>
          <w:tcPr>
            <w:tcW w:w="4262" w:type="dxa"/>
            <w:vAlign w:val="center"/>
          </w:tcPr>
          <w:p w14:paraId="69AE0521" w14:textId="2484C928" w:rsidR="00E90083" w:rsidRDefault="00A16402" w:rsidP="00E90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Integrationsversuch IPFS in bestehendes Projekt</w:t>
            </w:r>
          </w:p>
        </w:tc>
        <w:tc>
          <w:tcPr>
            <w:tcW w:w="1276" w:type="dxa"/>
            <w:vAlign w:val="center"/>
          </w:tcPr>
          <w:p w14:paraId="5407BBD9" w14:textId="726FACB4" w:rsidR="00E90083" w:rsidRDefault="00E679F7" w:rsidP="004A3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1.5</w:t>
            </w:r>
          </w:p>
        </w:tc>
        <w:tc>
          <w:tcPr>
            <w:tcW w:w="1224" w:type="dxa"/>
            <w:shd w:val="clear" w:color="auto" w:fill="FFFF00"/>
          </w:tcPr>
          <w:p w14:paraId="47BE4D25" w14:textId="77777777" w:rsidR="00E90083" w:rsidRPr="009874C1" w:rsidRDefault="00E90083" w:rsidP="00E90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0000"/>
                <w:highlight w:val="yellow"/>
                <w:lang w:val="de-DE"/>
              </w:rPr>
            </w:pPr>
          </w:p>
        </w:tc>
      </w:tr>
      <w:tr w:rsidR="004A34BD" w:rsidRPr="002140D9" w14:paraId="6864390D" w14:textId="77777777" w:rsidTr="004A3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27A5E82F" w14:textId="2E23B66B" w:rsidR="004A34BD" w:rsidRDefault="004A34BD" w:rsidP="004A34BD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Filipovic</w:t>
            </w:r>
          </w:p>
        </w:tc>
        <w:tc>
          <w:tcPr>
            <w:tcW w:w="4262" w:type="dxa"/>
            <w:vAlign w:val="center"/>
          </w:tcPr>
          <w:p w14:paraId="22C9141D" w14:textId="03BB9263" w:rsidR="004A34BD" w:rsidRDefault="004A34BD" w:rsidP="004A3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 xml:space="preserve">Troubleshooting </w:t>
            </w:r>
            <w:proofErr w:type="spellStart"/>
            <w:r>
              <w:rPr>
                <w:rFonts w:ascii="Helvetica" w:hAnsi="Helvetica" w:cs="Helvetica"/>
                <w:lang w:val="de-DE"/>
              </w:rPr>
              <w:t>technical</w:t>
            </w:r>
            <w:proofErr w:type="spellEnd"/>
            <w:r>
              <w:rPr>
                <w:rFonts w:ascii="Helvetica" w:hAnsi="Helvetica" w:cs="Helvetica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lang w:val="de-DE"/>
              </w:rPr>
              <w:t>difficulties</w:t>
            </w:r>
            <w:proofErr w:type="spellEnd"/>
            <w:r>
              <w:rPr>
                <w:rFonts w:ascii="Helvetica" w:hAnsi="Helvetica" w:cs="Helvetica"/>
                <w:lang w:val="de-DE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1715697D" w14:textId="7CB87F78" w:rsidR="004A34BD" w:rsidRDefault="00E679F7" w:rsidP="004A3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1</w:t>
            </w:r>
          </w:p>
        </w:tc>
        <w:tc>
          <w:tcPr>
            <w:tcW w:w="1224" w:type="dxa"/>
            <w:shd w:val="clear" w:color="auto" w:fill="FF0000"/>
          </w:tcPr>
          <w:p w14:paraId="2B7CA8CB" w14:textId="77777777" w:rsidR="004A34BD" w:rsidRPr="009874C1" w:rsidRDefault="004A34BD" w:rsidP="004A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0000"/>
                <w:highlight w:val="yellow"/>
                <w:lang w:val="de-DE"/>
              </w:rPr>
            </w:pPr>
          </w:p>
        </w:tc>
      </w:tr>
      <w:tr w:rsidR="004A34BD" w:rsidRPr="002140D9" w14:paraId="2DFBF68F" w14:textId="77777777" w:rsidTr="004A34BD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5EFA62F7" w14:textId="1FEE68A5" w:rsidR="004A34BD" w:rsidRDefault="004A34BD" w:rsidP="004A34BD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Filipovic</w:t>
            </w:r>
          </w:p>
        </w:tc>
        <w:tc>
          <w:tcPr>
            <w:tcW w:w="4262" w:type="dxa"/>
            <w:vAlign w:val="center"/>
          </w:tcPr>
          <w:p w14:paraId="46B38548" w14:textId="144CCFC2" w:rsidR="004A34BD" w:rsidRDefault="004A34BD" w:rsidP="004A3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Onboarding</w:t>
            </w:r>
          </w:p>
        </w:tc>
        <w:tc>
          <w:tcPr>
            <w:tcW w:w="1276" w:type="dxa"/>
            <w:vAlign w:val="center"/>
          </w:tcPr>
          <w:p w14:paraId="700CF60B" w14:textId="23733F76" w:rsidR="004A34BD" w:rsidRDefault="00E679F7" w:rsidP="004A3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0.5</w:t>
            </w:r>
          </w:p>
        </w:tc>
        <w:tc>
          <w:tcPr>
            <w:tcW w:w="1224" w:type="dxa"/>
            <w:shd w:val="clear" w:color="auto" w:fill="00B050"/>
          </w:tcPr>
          <w:p w14:paraId="3C47EA80" w14:textId="77777777" w:rsidR="004A34BD" w:rsidRPr="009874C1" w:rsidRDefault="004A34BD" w:rsidP="004A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0000"/>
                <w:highlight w:val="yellow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CF7E6A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FB25A" w14:textId="77777777" w:rsidR="00B94BE8" w:rsidRDefault="00B94BE8" w:rsidP="002D26B4">
      <w:pPr>
        <w:spacing w:after="0"/>
      </w:pPr>
      <w:r>
        <w:separator/>
      </w:r>
    </w:p>
  </w:endnote>
  <w:endnote w:type="continuationSeparator" w:id="0">
    <w:p w14:paraId="0BB6EB9B" w14:textId="77777777" w:rsidR="00B94BE8" w:rsidRDefault="00B94BE8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0AD62" w14:textId="77777777" w:rsidR="00B94BE8" w:rsidRDefault="00B94BE8" w:rsidP="002D26B4">
      <w:pPr>
        <w:spacing w:after="0"/>
      </w:pPr>
      <w:r>
        <w:separator/>
      </w:r>
    </w:p>
  </w:footnote>
  <w:footnote w:type="continuationSeparator" w:id="0">
    <w:p w14:paraId="7FEE04BC" w14:textId="77777777" w:rsidR="00B94BE8" w:rsidRDefault="00B94BE8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mirrorMargins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25EB0"/>
    <w:rsid w:val="000272B6"/>
    <w:rsid w:val="0004027E"/>
    <w:rsid w:val="00045820"/>
    <w:rsid w:val="00047D0D"/>
    <w:rsid w:val="00054869"/>
    <w:rsid w:val="00065C1B"/>
    <w:rsid w:val="000661DA"/>
    <w:rsid w:val="00092569"/>
    <w:rsid w:val="000929DB"/>
    <w:rsid w:val="000A7C8B"/>
    <w:rsid w:val="000B1F35"/>
    <w:rsid w:val="000C1FD3"/>
    <w:rsid w:val="000C5D4E"/>
    <w:rsid w:val="000D0766"/>
    <w:rsid w:val="000E776B"/>
    <w:rsid w:val="000F1A4A"/>
    <w:rsid w:val="000F4CD4"/>
    <w:rsid w:val="00103F7F"/>
    <w:rsid w:val="001058EA"/>
    <w:rsid w:val="00127ED2"/>
    <w:rsid w:val="00146804"/>
    <w:rsid w:val="00151A8D"/>
    <w:rsid w:val="0016557C"/>
    <w:rsid w:val="001705C3"/>
    <w:rsid w:val="00171884"/>
    <w:rsid w:val="00175619"/>
    <w:rsid w:val="0019439B"/>
    <w:rsid w:val="001950C8"/>
    <w:rsid w:val="00195B68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4D33"/>
    <w:rsid w:val="00292F06"/>
    <w:rsid w:val="00293FA2"/>
    <w:rsid w:val="002A0F5A"/>
    <w:rsid w:val="002A6173"/>
    <w:rsid w:val="002C7865"/>
    <w:rsid w:val="002D25E9"/>
    <w:rsid w:val="002D26B4"/>
    <w:rsid w:val="002D7A51"/>
    <w:rsid w:val="002F3660"/>
    <w:rsid w:val="002F58EB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95C9F"/>
    <w:rsid w:val="00396303"/>
    <w:rsid w:val="003B2666"/>
    <w:rsid w:val="003C03D5"/>
    <w:rsid w:val="003D3FF9"/>
    <w:rsid w:val="003E1460"/>
    <w:rsid w:val="003F31E9"/>
    <w:rsid w:val="003F499B"/>
    <w:rsid w:val="003F5359"/>
    <w:rsid w:val="00412101"/>
    <w:rsid w:val="00414B04"/>
    <w:rsid w:val="0042625A"/>
    <w:rsid w:val="00426CCA"/>
    <w:rsid w:val="00435FA3"/>
    <w:rsid w:val="004372B0"/>
    <w:rsid w:val="004412A7"/>
    <w:rsid w:val="00445123"/>
    <w:rsid w:val="00445645"/>
    <w:rsid w:val="00461D72"/>
    <w:rsid w:val="0049119E"/>
    <w:rsid w:val="00496B20"/>
    <w:rsid w:val="004A34BD"/>
    <w:rsid w:val="004D3C5E"/>
    <w:rsid w:val="004D6E95"/>
    <w:rsid w:val="00514BC2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F1633"/>
    <w:rsid w:val="00600335"/>
    <w:rsid w:val="00606084"/>
    <w:rsid w:val="00634ACB"/>
    <w:rsid w:val="0063549D"/>
    <w:rsid w:val="00642C79"/>
    <w:rsid w:val="00642F66"/>
    <w:rsid w:val="00656CB0"/>
    <w:rsid w:val="00666AF0"/>
    <w:rsid w:val="006712FE"/>
    <w:rsid w:val="00673BF4"/>
    <w:rsid w:val="00686981"/>
    <w:rsid w:val="00694045"/>
    <w:rsid w:val="00695B1D"/>
    <w:rsid w:val="006B1494"/>
    <w:rsid w:val="006B5467"/>
    <w:rsid w:val="006B764C"/>
    <w:rsid w:val="006B7C30"/>
    <w:rsid w:val="006C1C62"/>
    <w:rsid w:val="006C3177"/>
    <w:rsid w:val="006C4D7B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7FF2"/>
    <w:rsid w:val="007753BA"/>
    <w:rsid w:val="007903C9"/>
    <w:rsid w:val="00795193"/>
    <w:rsid w:val="007B01F9"/>
    <w:rsid w:val="007E5C7B"/>
    <w:rsid w:val="008157FA"/>
    <w:rsid w:val="00820955"/>
    <w:rsid w:val="00824040"/>
    <w:rsid w:val="008402DF"/>
    <w:rsid w:val="00850494"/>
    <w:rsid w:val="00851BFB"/>
    <w:rsid w:val="00854087"/>
    <w:rsid w:val="008609FC"/>
    <w:rsid w:val="00865EC7"/>
    <w:rsid w:val="00881708"/>
    <w:rsid w:val="008A7942"/>
    <w:rsid w:val="008B10D7"/>
    <w:rsid w:val="008B1D86"/>
    <w:rsid w:val="008B6214"/>
    <w:rsid w:val="008F0753"/>
    <w:rsid w:val="008F4135"/>
    <w:rsid w:val="008F4336"/>
    <w:rsid w:val="00907A98"/>
    <w:rsid w:val="00940BEE"/>
    <w:rsid w:val="009529F9"/>
    <w:rsid w:val="0096553E"/>
    <w:rsid w:val="00986365"/>
    <w:rsid w:val="009874C1"/>
    <w:rsid w:val="00991332"/>
    <w:rsid w:val="00994FAE"/>
    <w:rsid w:val="00997873"/>
    <w:rsid w:val="009A05C7"/>
    <w:rsid w:val="009A2638"/>
    <w:rsid w:val="009D038E"/>
    <w:rsid w:val="009E5F61"/>
    <w:rsid w:val="009F19C5"/>
    <w:rsid w:val="009F1CF7"/>
    <w:rsid w:val="00A068DC"/>
    <w:rsid w:val="00A11D02"/>
    <w:rsid w:val="00A16402"/>
    <w:rsid w:val="00A30C66"/>
    <w:rsid w:val="00A32308"/>
    <w:rsid w:val="00A368A2"/>
    <w:rsid w:val="00A47FC6"/>
    <w:rsid w:val="00A564D0"/>
    <w:rsid w:val="00A56B88"/>
    <w:rsid w:val="00A628AB"/>
    <w:rsid w:val="00A6661D"/>
    <w:rsid w:val="00A771FE"/>
    <w:rsid w:val="00A90636"/>
    <w:rsid w:val="00AA2D37"/>
    <w:rsid w:val="00AB1E40"/>
    <w:rsid w:val="00AC205B"/>
    <w:rsid w:val="00AC4EB1"/>
    <w:rsid w:val="00AC6F7B"/>
    <w:rsid w:val="00AD1C19"/>
    <w:rsid w:val="00AE07EF"/>
    <w:rsid w:val="00AE0EC2"/>
    <w:rsid w:val="00AE195E"/>
    <w:rsid w:val="00AF7F37"/>
    <w:rsid w:val="00B02680"/>
    <w:rsid w:val="00B03329"/>
    <w:rsid w:val="00B04605"/>
    <w:rsid w:val="00B078E8"/>
    <w:rsid w:val="00B13971"/>
    <w:rsid w:val="00B3217F"/>
    <w:rsid w:val="00B44F88"/>
    <w:rsid w:val="00B621C1"/>
    <w:rsid w:val="00B659D5"/>
    <w:rsid w:val="00B73BD4"/>
    <w:rsid w:val="00B87125"/>
    <w:rsid w:val="00B92D0E"/>
    <w:rsid w:val="00B94BE8"/>
    <w:rsid w:val="00BA1DF1"/>
    <w:rsid w:val="00BA5C82"/>
    <w:rsid w:val="00BA6075"/>
    <w:rsid w:val="00BB20D8"/>
    <w:rsid w:val="00BB2189"/>
    <w:rsid w:val="00BB29F9"/>
    <w:rsid w:val="00BB3926"/>
    <w:rsid w:val="00BB608F"/>
    <w:rsid w:val="00BC28AC"/>
    <w:rsid w:val="00BC2CF6"/>
    <w:rsid w:val="00BD38B7"/>
    <w:rsid w:val="00BD5418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D6A59"/>
    <w:rsid w:val="00CE5AE2"/>
    <w:rsid w:val="00CE793C"/>
    <w:rsid w:val="00CF4AB3"/>
    <w:rsid w:val="00CF5567"/>
    <w:rsid w:val="00CF7E6A"/>
    <w:rsid w:val="00D07C66"/>
    <w:rsid w:val="00D13137"/>
    <w:rsid w:val="00D173AF"/>
    <w:rsid w:val="00D26BDF"/>
    <w:rsid w:val="00D406D0"/>
    <w:rsid w:val="00D42EDB"/>
    <w:rsid w:val="00D435B8"/>
    <w:rsid w:val="00D52EDD"/>
    <w:rsid w:val="00D53D22"/>
    <w:rsid w:val="00D63537"/>
    <w:rsid w:val="00D74ABD"/>
    <w:rsid w:val="00DA06B0"/>
    <w:rsid w:val="00DA4635"/>
    <w:rsid w:val="00DB211F"/>
    <w:rsid w:val="00DB3FC0"/>
    <w:rsid w:val="00DB4145"/>
    <w:rsid w:val="00DB537E"/>
    <w:rsid w:val="00DF15F3"/>
    <w:rsid w:val="00E27B7B"/>
    <w:rsid w:val="00E61896"/>
    <w:rsid w:val="00E679F7"/>
    <w:rsid w:val="00E729C1"/>
    <w:rsid w:val="00E74585"/>
    <w:rsid w:val="00E90083"/>
    <w:rsid w:val="00E951E8"/>
    <w:rsid w:val="00E96E4F"/>
    <w:rsid w:val="00EA1CBE"/>
    <w:rsid w:val="00EA7D20"/>
    <w:rsid w:val="00EB37E7"/>
    <w:rsid w:val="00EB55F9"/>
    <w:rsid w:val="00EC3DE7"/>
    <w:rsid w:val="00EC5211"/>
    <w:rsid w:val="00EC69E6"/>
    <w:rsid w:val="00ED291B"/>
    <w:rsid w:val="00ED6839"/>
    <w:rsid w:val="00EE4B78"/>
    <w:rsid w:val="00EE6BED"/>
    <w:rsid w:val="00EF3EAD"/>
    <w:rsid w:val="00EF3ED8"/>
    <w:rsid w:val="00EF5D93"/>
    <w:rsid w:val="00F033A5"/>
    <w:rsid w:val="00F04AAA"/>
    <w:rsid w:val="00F11450"/>
    <w:rsid w:val="00F2069D"/>
    <w:rsid w:val="00F4041C"/>
    <w:rsid w:val="00F40E5D"/>
    <w:rsid w:val="00F51EBA"/>
    <w:rsid w:val="00F64F5D"/>
    <w:rsid w:val="00F70F00"/>
    <w:rsid w:val="00F76CA5"/>
    <w:rsid w:val="00F81303"/>
    <w:rsid w:val="00F844D3"/>
    <w:rsid w:val="00FA4C47"/>
    <w:rsid w:val="00FA6B61"/>
    <w:rsid w:val="00FB23F0"/>
    <w:rsid w:val="00FB47BD"/>
    <w:rsid w:val="00FD0B9F"/>
    <w:rsid w:val="00F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CIW.template.Projektstatusbericht</Template>
  <TotalTime>0</TotalTime>
  <Pages>1</Pages>
  <Words>131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Burak Konca</cp:lastModifiedBy>
  <cp:revision>31</cp:revision>
  <cp:lastPrinted>2019-01-28T00:19:00Z</cp:lastPrinted>
  <dcterms:created xsi:type="dcterms:W3CDTF">2021-03-10T17:44:00Z</dcterms:created>
  <dcterms:modified xsi:type="dcterms:W3CDTF">2021-11-16T16:05:00Z</dcterms:modified>
</cp:coreProperties>
</file>