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975F9" w14:textId="0D2F3D7F" w:rsidR="00940BEE" w:rsidRPr="002140D9" w:rsidRDefault="00D173AF" w:rsidP="00D173AF">
      <w:pPr>
        <w:pStyle w:val="berschrift1"/>
        <w:rPr>
          <w:rFonts w:cs="Helvetica"/>
          <w:lang w:val="de-DE"/>
        </w:rPr>
      </w:pPr>
      <w:r w:rsidRPr="002140D9">
        <w:rPr>
          <w:rFonts w:cs="Helvetica"/>
          <w:lang w:val="de-DE"/>
        </w:rPr>
        <w:t>Projektstatusbericht Sprint #</w:t>
      </w:r>
      <w:r w:rsidR="00700934">
        <w:rPr>
          <w:rFonts w:cs="Helvetica"/>
          <w:lang w:val="de-DE"/>
        </w:rPr>
        <w:t>0</w:t>
      </w:r>
      <w:r w:rsidR="00CA23D2">
        <w:rPr>
          <w:rFonts w:cs="Helvetica"/>
          <w:lang w:val="de-DE"/>
        </w:rPr>
        <w:t>6</w:t>
      </w:r>
    </w:p>
    <w:p w14:paraId="0EFF8456" w14:textId="77777777" w:rsidR="00D173AF" w:rsidRPr="002140D9" w:rsidRDefault="00D173AF" w:rsidP="00D173AF">
      <w:pPr>
        <w:pStyle w:val="berschrift2"/>
        <w:rPr>
          <w:rFonts w:cs="Helvetica"/>
          <w:lang w:val="de-DE"/>
        </w:rPr>
      </w:pPr>
      <w:r w:rsidRPr="002140D9">
        <w:rPr>
          <w:rFonts w:cs="Helvetica"/>
          <w:lang w:val="de-DE"/>
        </w:rPr>
        <w:t>Sprintüberblick</w:t>
      </w:r>
    </w:p>
    <w:p w14:paraId="7B849787" w14:textId="71E84274" w:rsidR="00D173AF" w:rsidRPr="002140D9" w:rsidRDefault="00D173AF" w:rsidP="00D173AF">
      <w:pPr>
        <w:rPr>
          <w:rFonts w:ascii="Helvetica" w:hAnsi="Helvetica" w:cs="Helvetica"/>
          <w:lang w:val="de-DE"/>
        </w:rPr>
      </w:pPr>
      <w:r w:rsidRPr="002140D9">
        <w:rPr>
          <w:rFonts w:ascii="Helvetica" w:hAnsi="Helvetica" w:cs="Helvetica"/>
          <w:b/>
          <w:lang w:val="de-DE"/>
        </w:rPr>
        <w:t>Sprintzeitraum:</w:t>
      </w:r>
      <w:r w:rsidRPr="002140D9">
        <w:rPr>
          <w:rFonts w:ascii="Helvetica" w:hAnsi="Helvetica" w:cs="Helvetica"/>
          <w:lang w:val="de-DE"/>
        </w:rPr>
        <w:t xml:space="preserve"> </w:t>
      </w:r>
      <w:r w:rsidR="00CA23D2">
        <w:rPr>
          <w:rFonts w:ascii="Helvetica" w:hAnsi="Helvetica" w:cs="Helvetica"/>
          <w:b/>
          <w:lang w:val="de-DE"/>
        </w:rPr>
        <w:t>14</w:t>
      </w:r>
      <w:r w:rsidR="009E5F61">
        <w:rPr>
          <w:rFonts w:ascii="Helvetica" w:hAnsi="Helvetica" w:cs="Helvetica"/>
          <w:b/>
          <w:lang w:val="de-DE"/>
        </w:rPr>
        <w:t>.1</w:t>
      </w:r>
      <w:r w:rsidR="00445645">
        <w:rPr>
          <w:rFonts w:ascii="Helvetica" w:hAnsi="Helvetica" w:cs="Helvetica"/>
          <w:b/>
          <w:lang w:val="de-DE"/>
        </w:rPr>
        <w:t>2</w:t>
      </w:r>
      <w:r w:rsidR="009E5F61">
        <w:rPr>
          <w:rFonts w:ascii="Helvetica" w:hAnsi="Helvetica" w:cs="Helvetica"/>
          <w:b/>
          <w:lang w:val="de-DE"/>
        </w:rPr>
        <w:t>.2020 –</w:t>
      </w:r>
      <w:r w:rsidR="00CA23D2">
        <w:rPr>
          <w:rFonts w:ascii="Helvetica" w:hAnsi="Helvetica" w:cs="Helvetica"/>
          <w:b/>
          <w:lang w:val="de-DE"/>
        </w:rPr>
        <w:t>27</w:t>
      </w:r>
      <w:r w:rsidR="009E5F61">
        <w:rPr>
          <w:rFonts w:ascii="Helvetica" w:hAnsi="Helvetica" w:cs="Helvetica"/>
          <w:b/>
          <w:lang w:val="de-DE"/>
        </w:rPr>
        <w:t>.</w:t>
      </w:r>
      <w:r w:rsidR="00CA23D2">
        <w:rPr>
          <w:rFonts w:ascii="Helvetica" w:hAnsi="Helvetica" w:cs="Helvetica"/>
          <w:b/>
          <w:lang w:val="de-DE"/>
        </w:rPr>
        <w:t>12</w:t>
      </w:r>
      <w:r w:rsidR="009E5F61">
        <w:rPr>
          <w:rFonts w:ascii="Helvetica" w:hAnsi="Helvetica" w:cs="Helvetica"/>
          <w:b/>
          <w:lang w:val="de-DE"/>
        </w:rPr>
        <w:t>.202</w:t>
      </w:r>
      <w:r w:rsidR="00CA23D2">
        <w:rPr>
          <w:rFonts w:ascii="Helvetica" w:hAnsi="Helvetica" w:cs="Helvetica"/>
          <w:b/>
          <w:lang w:val="de-DE"/>
        </w:rPr>
        <w:t>0</w:t>
      </w:r>
    </w:p>
    <w:p w14:paraId="1A0FDCE8" w14:textId="77777777" w:rsidR="00592405" w:rsidRPr="00592405" w:rsidRDefault="00D173AF" w:rsidP="00592405">
      <w:pPr>
        <w:pStyle w:val="berschrift2"/>
        <w:rPr>
          <w:rFonts w:cs="Helvetica"/>
          <w:lang w:val="de-DE"/>
        </w:rPr>
      </w:pPr>
      <w:r w:rsidRPr="002140D9">
        <w:rPr>
          <w:rFonts w:cs="Helvetica"/>
          <w:lang w:val="de-DE"/>
        </w:rPr>
        <w:t>Projektstatus</w:t>
      </w:r>
    </w:p>
    <w:p w14:paraId="00F607D3" w14:textId="488A9D0E" w:rsidR="00292F06" w:rsidRPr="0096553E" w:rsidRDefault="0019439B" w:rsidP="0019439B">
      <w:pPr>
        <w:tabs>
          <w:tab w:val="left" w:pos="975"/>
        </w:tabs>
        <w:rPr>
          <w:rFonts w:cs="Helvetica"/>
          <w:lang w:val="de-DE"/>
        </w:rPr>
      </w:pPr>
      <w:r w:rsidRPr="0096553E">
        <w:rPr>
          <w:rFonts w:cs="Helvetica"/>
          <w:noProof/>
          <w:lang w:val="de-D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063F85C" wp14:editId="39A440C7">
                <wp:simplePos x="0" y="0"/>
                <wp:positionH relativeFrom="margin">
                  <wp:align>left</wp:align>
                </wp:positionH>
                <wp:positionV relativeFrom="paragraph">
                  <wp:posOffset>36195</wp:posOffset>
                </wp:positionV>
                <wp:extent cx="237490" cy="998220"/>
                <wp:effectExtent l="0" t="0" r="10160" b="11430"/>
                <wp:wrapTight wrapText="bothSides">
                  <wp:wrapPolygon edited="0">
                    <wp:start x="0" y="0"/>
                    <wp:lineTo x="0" y="21435"/>
                    <wp:lineTo x="20791" y="21435"/>
                    <wp:lineTo x="20791" y="0"/>
                    <wp:lineTo x="0" y="0"/>
                  </wp:wrapPolygon>
                </wp:wrapTight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" cy="99822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AEF47" id="Rechteck 1" o:spid="_x0000_s1026" style="position:absolute;margin-left:0;margin-top:2.85pt;width:18.7pt;height:78.6pt;z-index:-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" fillcolor="#00b050" strokecolor="black [3213]" strokeweight="1.5pt">
                <w10:wrap type="tight" anchorx="margin"/>
              </v:rect>
            </w:pict>
          </mc:Fallback>
        </mc:AlternateContent>
      </w:r>
      <w:r w:rsidR="00592405" w:rsidRPr="0096553E">
        <w:rPr>
          <w:rFonts w:cs="Helvetica"/>
          <w:lang w:val="de-DE"/>
        </w:rPr>
        <w:t>Der Sprint #</w:t>
      </w:r>
      <w:r w:rsidR="00700934">
        <w:rPr>
          <w:rFonts w:cs="Helvetica"/>
          <w:lang w:val="de-DE"/>
        </w:rPr>
        <w:t>0</w:t>
      </w:r>
      <w:r w:rsidR="00CA23D2">
        <w:rPr>
          <w:rFonts w:cs="Helvetica"/>
          <w:lang w:val="de-DE"/>
        </w:rPr>
        <w:t>6</w:t>
      </w:r>
      <w:r w:rsidR="00592405" w:rsidRPr="0096553E">
        <w:rPr>
          <w:rFonts w:cs="Helvetica"/>
          <w:lang w:val="de-DE"/>
        </w:rPr>
        <w:t xml:space="preserve"> umfasst den Zeitraum vom </w:t>
      </w:r>
      <w:r w:rsidR="00CA23D2">
        <w:rPr>
          <w:rFonts w:cs="Helvetica"/>
          <w:lang w:val="de-DE"/>
        </w:rPr>
        <w:t>14</w:t>
      </w:r>
      <w:r w:rsidR="00445645">
        <w:rPr>
          <w:rFonts w:cs="Helvetica"/>
          <w:lang w:val="de-DE"/>
        </w:rPr>
        <w:t>.</w:t>
      </w:r>
      <w:r w:rsidR="00EC3DE7">
        <w:rPr>
          <w:rFonts w:cs="Helvetica"/>
          <w:lang w:val="de-DE"/>
        </w:rPr>
        <w:t>1</w:t>
      </w:r>
      <w:r w:rsidR="00445645">
        <w:rPr>
          <w:rFonts w:cs="Helvetica"/>
          <w:lang w:val="de-DE"/>
        </w:rPr>
        <w:t>2</w:t>
      </w:r>
      <w:r w:rsidR="00592405" w:rsidRPr="0096553E">
        <w:rPr>
          <w:rFonts w:cs="Helvetica"/>
          <w:lang w:val="de-DE"/>
        </w:rPr>
        <w:t>.20</w:t>
      </w:r>
      <w:r w:rsidR="00EC3DE7">
        <w:rPr>
          <w:rFonts w:cs="Helvetica"/>
          <w:lang w:val="de-DE"/>
        </w:rPr>
        <w:t>20</w:t>
      </w:r>
      <w:r w:rsidR="00592405" w:rsidRPr="0096553E">
        <w:rPr>
          <w:rFonts w:cs="Helvetica"/>
          <w:lang w:val="de-DE"/>
        </w:rPr>
        <w:t>-</w:t>
      </w:r>
      <w:r w:rsidR="00CA23D2">
        <w:rPr>
          <w:rFonts w:cs="Helvetica"/>
          <w:lang w:val="de-DE"/>
        </w:rPr>
        <w:t>27</w:t>
      </w:r>
      <w:r w:rsidR="00592405" w:rsidRPr="0096553E">
        <w:rPr>
          <w:rFonts w:cs="Helvetica"/>
          <w:lang w:val="de-DE"/>
        </w:rPr>
        <w:t>.</w:t>
      </w:r>
      <w:r w:rsidR="00CA23D2">
        <w:rPr>
          <w:rFonts w:cs="Helvetica"/>
          <w:lang w:val="de-DE"/>
        </w:rPr>
        <w:t>12</w:t>
      </w:r>
      <w:r w:rsidR="00592405" w:rsidRPr="0096553E">
        <w:rPr>
          <w:rFonts w:cs="Helvetica"/>
          <w:lang w:val="de-DE"/>
        </w:rPr>
        <w:t>.20</w:t>
      </w:r>
      <w:r w:rsidR="00EC3DE7">
        <w:rPr>
          <w:rFonts w:cs="Helvetica"/>
          <w:lang w:val="de-DE"/>
        </w:rPr>
        <w:t>2</w:t>
      </w:r>
      <w:r w:rsidR="00445645">
        <w:rPr>
          <w:rFonts w:cs="Helvetica"/>
          <w:lang w:val="de-DE"/>
        </w:rPr>
        <w:t>1</w:t>
      </w:r>
      <w:r w:rsidR="00592405" w:rsidRPr="0096553E">
        <w:rPr>
          <w:rFonts w:cs="Helvetica"/>
          <w:lang w:val="de-DE"/>
        </w:rPr>
        <w:t xml:space="preserve">. </w:t>
      </w:r>
      <w:r w:rsidR="00DC7292">
        <w:rPr>
          <w:rFonts w:cs="Helvetica"/>
          <w:lang w:val="de-DE"/>
        </w:rPr>
        <w:t>In diesem Sprint haben wir an unserem ersten Programmierbeispiel aus Sprint #5 weitergemacht und auch abgeschlossen. Das Ergebnis war unser erste Smart-Contract, welcher lokal über Ganache lief. Unsere Wallet Metamask kam dabei ebenfalls zum Einsatz.</w:t>
      </w:r>
    </w:p>
    <w:p w14:paraId="5B9225DD" w14:textId="35500459" w:rsidR="00DB3FC0" w:rsidRDefault="00DB3FC0" w:rsidP="00DB3FC0">
      <w:pPr>
        <w:pStyle w:val="berschrift2"/>
        <w:rPr>
          <w:rFonts w:cs="Helvetica"/>
          <w:lang w:val="de-DE"/>
        </w:rPr>
      </w:pPr>
      <w:r w:rsidRPr="002140D9">
        <w:rPr>
          <w:rFonts w:cs="Helvetica"/>
          <w:lang w:val="de-DE"/>
        </w:rPr>
        <w:t>Handlungsbedarf seitens des Managements</w:t>
      </w:r>
    </w:p>
    <w:p w14:paraId="59C3A4B2" w14:textId="08B1AE1C" w:rsidR="002D25E9" w:rsidRPr="002D25E9" w:rsidRDefault="00757FF2" w:rsidP="002D25E9">
      <w:pPr>
        <w:rPr>
          <w:lang w:val="de-DE"/>
        </w:rPr>
      </w:pPr>
      <w:r>
        <w:rPr>
          <w:lang w:val="de-DE"/>
        </w:rPr>
        <w:t xml:space="preserve">Derzeit ist kein Handlungsbedarf seitens Managements notwendig, da das Projekt derzeit nach Plan läuft. </w:t>
      </w:r>
    </w:p>
    <w:p w14:paraId="37DD91AC" w14:textId="77777777" w:rsidR="00DB3FC0" w:rsidRDefault="00DB3FC0" w:rsidP="00DB3FC0">
      <w:pPr>
        <w:pStyle w:val="berschrift2"/>
        <w:rPr>
          <w:rFonts w:cs="Helvetica"/>
          <w:lang w:val="de-DE"/>
        </w:rPr>
      </w:pPr>
      <w:r w:rsidRPr="002140D9">
        <w:rPr>
          <w:rFonts w:cs="Helvetica"/>
          <w:lang w:val="de-DE"/>
        </w:rPr>
        <w:t>Teammotivation</w:t>
      </w:r>
    </w:p>
    <w:p w14:paraId="4A2A3DE3" w14:textId="3E8F28FE" w:rsidR="00592405" w:rsidRPr="00592405" w:rsidRDefault="00757FF2" w:rsidP="00592405">
      <w:pPr>
        <w:rPr>
          <w:lang w:val="de-DE"/>
        </w:rPr>
      </w:pPr>
      <w:r>
        <w:rPr>
          <w:rStyle w:val="normaltextrun"/>
          <w:color w:val="000000"/>
          <w:shd w:val="clear" w:color="auto" w:fill="FFFFFF"/>
          <w:lang w:val="de-DE"/>
        </w:rPr>
        <w:t xml:space="preserve">Die Teammotivation hat sich im Vergleich zum vorigen Sprint gebessert. Nun sind die Teammitglieder erneut motivierter. </w:t>
      </w:r>
    </w:p>
    <w:p w14:paraId="51951577" w14:textId="77777777" w:rsidR="00DB3FC0" w:rsidRDefault="00DB3FC0" w:rsidP="00DB3FC0">
      <w:pPr>
        <w:pStyle w:val="berschrift2"/>
        <w:rPr>
          <w:rFonts w:cs="Helvetica"/>
          <w:lang w:val="de-DE"/>
        </w:rPr>
      </w:pPr>
      <w:r w:rsidRPr="002140D9">
        <w:rPr>
          <w:rFonts w:cs="Helvetica"/>
          <w:lang w:val="de-DE"/>
        </w:rPr>
        <w:t>Probleme im Projekt</w:t>
      </w:r>
    </w:p>
    <w:p w14:paraId="2CA18575" w14:textId="00D39AC5" w:rsidR="00B659D5" w:rsidRPr="00B44F88" w:rsidRDefault="00757FF2" w:rsidP="00DB3FC0">
      <w:pPr>
        <w:rPr>
          <w:lang w:val="de-DE"/>
        </w:rPr>
      </w:pPr>
      <w:r>
        <w:rPr>
          <w:rStyle w:val="normaltextrun"/>
          <w:color w:val="000000"/>
          <w:shd w:val="clear" w:color="auto" w:fill="FFFFFF"/>
          <w:lang w:val="de-DE"/>
        </w:rPr>
        <w:t xml:space="preserve">Derzeit gibt es keine Probleme im Projekt. Das Einzige wo sich die Teammitglieder bessern könnten, wäre ein wenig mehr Zeit ins Projekt zu investieren. </w:t>
      </w:r>
    </w:p>
    <w:p w14:paraId="4D6A0C73" w14:textId="77777777" w:rsidR="008F4336" w:rsidRPr="002140D9" w:rsidRDefault="008F4336" w:rsidP="008F4336">
      <w:pPr>
        <w:pStyle w:val="berschrift2"/>
        <w:rPr>
          <w:rFonts w:cs="Helvetica"/>
          <w:lang w:val="de-DE"/>
        </w:rPr>
      </w:pPr>
      <w:r w:rsidRPr="002140D9">
        <w:rPr>
          <w:rFonts w:cs="Helvetica"/>
          <w:lang w:val="de-DE"/>
        </w:rPr>
        <w:t>Erledigte Arbeiten</w:t>
      </w:r>
    </w:p>
    <w:tbl>
      <w:tblPr>
        <w:tblStyle w:val="Gitternetztabelle4Akzent1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4262"/>
        <w:gridCol w:w="1276"/>
        <w:gridCol w:w="1224"/>
      </w:tblGrid>
      <w:tr w:rsidR="008F4336" w:rsidRPr="002140D9" w14:paraId="18006325" w14:textId="77777777" w:rsidTr="00EB37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86C8671" w14:textId="77777777" w:rsidR="008F4336" w:rsidRPr="002140D9" w:rsidRDefault="008F4336" w:rsidP="008F4336">
            <w:pPr>
              <w:jc w:val="center"/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Bearbeiter</w:t>
            </w:r>
          </w:p>
        </w:tc>
        <w:tc>
          <w:tcPr>
            <w:tcW w:w="4262" w:type="dxa"/>
          </w:tcPr>
          <w:p w14:paraId="766EA81D" w14:textId="77777777" w:rsidR="008F4336" w:rsidRPr="002140D9" w:rsidRDefault="008F4336" w:rsidP="008F43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Tätigkeit</w:t>
            </w:r>
          </w:p>
        </w:tc>
        <w:tc>
          <w:tcPr>
            <w:tcW w:w="1276" w:type="dxa"/>
          </w:tcPr>
          <w:p w14:paraId="0E346589" w14:textId="77777777" w:rsidR="008F4336" w:rsidRPr="002140D9" w:rsidRDefault="008F4336" w:rsidP="008F43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Dauer (h)</w:t>
            </w:r>
          </w:p>
        </w:tc>
        <w:tc>
          <w:tcPr>
            <w:tcW w:w="1224" w:type="dxa"/>
          </w:tcPr>
          <w:p w14:paraId="0B27FC22" w14:textId="77777777" w:rsidR="008F4336" w:rsidRPr="002140D9" w:rsidRDefault="008F4336" w:rsidP="008F43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Status</w:t>
            </w:r>
          </w:p>
        </w:tc>
      </w:tr>
      <w:tr w:rsidR="00B13971" w:rsidRPr="002140D9" w14:paraId="36F84E29" w14:textId="77777777" w:rsidTr="00214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00FAB50E" w14:textId="55C349AE" w:rsidR="00B13971" w:rsidRDefault="00B13971" w:rsidP="002140D9">
            <w:pPr>
              <w:jc w:val="both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A</w:t>
            </w:r>
            <w:r>
              <w:rPr>
                <w:rFonts w:ascii="Helvetica" w:hAnsi="Helvetica" w:cs="Helvetica"/>
              </w:rPr>
              <w:t>LLE</w:t>
            </w:r>
          </w:p>
        </w:tc>
        <w:tc>
          <w:tcPr>
            <w:tcW w:w="4262" w:type="dxa"/>
            <w:vAlign w:val="center"/>
          </w:tcPr>
          <w:p w14:paraId="2D0082B3" w14:textId="74B145A2" w:rsidR="00B13971" w:rsidRDefault="00B13971" w:rsidP="00214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Teambesprechung</w:t>
            </w:r>
          </w:p>
        </w:tc>
        <w:tc>
          <w:tcPr>
            <w:tcW w:w="1276" w:type="dxa"/>
            <w:vAlign w:val="center"/>
          </w:tcPr>
          <w:p w14:paraId="07A2D1BE" w14:textId="648D447A" w:rsidR="00B13971" w:rsidRDefault="00B13971" w:rsidP="002140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Helvetica"/>
                <w:lang w:val="de-DE"/>
              </w:rPr>
            </w:pPr>
            <w:r>
              <w:rPr>
                <w:rFonts w:ascii="Consolas" w:hAnsi="Consolas" w:cs="Helvetica"/>
                <w:lang w:val="de-DE"/>
              </w:rPr>
              <w:t>2</w:t>
            </w:r>
          </w:p>
        </w:tc>
        <w:tc>
          <w:tcPr>
            <w:tcW w:w="1224" w:type="dxa"/>
            <w:shd w:val="clear" w:color="auto" w:fill="00B050"/>
          </w:tcPr>
          <w:p w14:paraId="0C55144C" w14:textId="77777777" w:rsidR="00B13971" w:rsidRPr="002140D9" w:rsidRDefault="00B13971" w:rsidP="000661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</w:p>
        </w:tc>
      </w:tr>
      <w:tr w:rsidR="00757FF2" w:rsidRPr="002140D9" w14:paraId="32897C81" w14:textId="77777777" w:rsidTr="002140D9">
        <w:trPr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5CBAC7E2" w14:textId="7EF1E1AB" w:rsidR="00757FF2" w:rsidRDefault="00757FF2" w:rsidP="002140D9">
            <w:pPr>
              <w:jc w:val="both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ALLE</w:t>
            </w:r>
          </w:p>
        </w:tc>
        <w:tc>
          <w:tcPr>
            <w:tcW w:w="4262" w:type="dxa"/>
            <w:vAlign w:val="center"/>
          </w:tcPr>
          <w:p w14:paraId="04931873" w14:textId="71FC485F" w:rsidR="00757FF2" w:rsidRDefault="00DC7292" w:rsidP="0021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 xml:space="preserve">Erstes Programmierbeispiel – </w:t>
            </w:r>
            <w:r w:rsidR="00445645">
              <w:rPr>
                <w:rFonts w:ascii="Helvetica" w:hAnsi="Helvetica" w:cs="Helvetica"/>
                <w:lang w:val="de-DE"/>
              </w:rPr>
              <w:t>Smart</w:t>
            </w:r>
            <w:r w:rsidR="00E27B7B">
              <w:rPr>
                <w:rFonts w:ascii="Helvetica" w:hAnsi="Helvetica" w:cs="Helvetica"/>
                <w:lang w:val="de-DE"/>
              </w:rPr>
              <w:t>-</w:t>
            </w:r>
            <w:r w:rsidR="00445645">
              <w:rPr>
                <w:rFonts w:ascii="Helvetica" w:hAnsi="Helvetica" w:cs="Helvetica"/>
                <w:lang w:val="de-DE"/>
              </w:rPr>
              <w:t>Contract</w:t>
            </w:r>
            <w:r>
              <w:rPr>
                <w:rFonts w:ascii="Helvetica" w:hAnsi="Helvetica" w:cs="Helvetica"/>
                <w:lang w:val="de-DE"/>
              </w:rPr>
              <w:t xml:space="preserve"> mit Ganache und Metamask</w:t>
            </w:r>
          </w:p>
        </w:tc>
        <w:tc>
          <w:tcPr>
            <w:tcW w:w="1276" w:type="dxa"/>
            <w:vAlign w:val="center"/>
          </w:tcPr>
          <w:p w14:paraId="1A1DA41C" w14:textId="4EE2C6C7" w:rsidR="00757FF2" w:rsidRDefault="009F1B13" w:rsidP="002140D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Helvetica"/>
                <w:lang w:val="de-DE"/>
              </w:rPr>
            </w:pPr>
            <w:r>
              <w:rPr>
                <w:rFonts w:ascii="Consolas" w:hAnsi="Consolas" w:cs="Helvetica"/>
                <w:lang w:val="de-DE"/>
              </w:rPr>
              <w:t>5</w:t>
            </w:r>
          </w:p>
        </w:tc>
        <w:tc>
          <w:tcPr>
            <w:tcW w:w="1224" w:type="dxa"/>
            <w:shd w:val="clear" w:color="auto" w:fill="00B050"/>
          </w:tcPr>
          <w:p w14:paraId="7E2D7FB7" w14:textId="77777777" w:rsidR="00757FF2" w:rsidRPr="002140D9" w:rsidRDefault="00757FF2" w:rsidP="000661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</w:p>
        </w:tc>
      </w:tr>
      <w:tr w:rsidR="000661DA" w:rsidRPr="002140D9" w14:paraId="75993345" w14:textId="77777777" w:rsidTr="00214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61E83E28" w14:textId="73F8D390" w:rsidR="002140D9" w:rsidRPr="00C77F3B" w:rsidRDefault="005C4E05" w:rsidP="002140D9">
            <w:pPr>
              <w:jc w:val="both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Bedöcs</w:t>
            </w:r>
          </w:p>
        </w:tc>
        <w:tc>
          <w:tcPr>
            <w:tcW w:w="4262" w:type="dxa"/>
            <w:vAlign w:val="center"/>
          </w:tcPr>
          <w:p w14:paraId="25A57BD2" w14:textId="798AD51A" w:rsidR="000661DA" w:rsidRPr="002140D9" w:rsidRDefault="00B13971" w:rsidP="00214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P</w:t>
            </w:r>
            <w:r>
              <w:rPr>
                <w:rFonts w:ascii="Helvetica" w:hAnsi="Helvetica" w:cs="Helvetica"/>
              </w:rPr>
              <w:t>rojekstatusbericht</w:t>
            </w:r>
          </w:p>
        </w:tc>
        <w:tc>
          <w:tcPr>
            <w:tcW w:w="1276" w:type="dxa"/>
            <w:vAlign w:val="center"/>
          </w:tcPr>
          <w:p w14:paraId="588BE15B" w14:textId="28001CD1" w:rsidR="000661DA" w:rsidRPr="002140D9" w:rsidRDefault="00B13971" w:rsidP="002140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Helvetica"/>
                <w:lang w:val="de-DE"/>
              </w:rPr>
            </w:pPr>
            <w:r>
              <w:rPr>
                <w:rFonts w:ascii="Consolas" w:hAnsi="Consolas" w:cs="Helvetica"/>
                <w:lang w:val="de-DE"/>
              </w:rPr>
              <w:t>0</w:t>
            </w:r>
            <w:r>
              <w:rPr>
                <w:rFonts w:ascii="Consolas" w:hAnsi="Consolas" w:cs="Helvetica"/>
              </w:rPr>
              <w:t>,5</w:t>
            </w:r>
          </w:p>
        </w:tc>
        <w:tc>
          <w:tcPr>
            <w:tcW w:w="1224" w:type="dxa"/>
            <w:shd w:val="clear" w:color="auto" w:fill="00B050"/>
          </w:tcPr>
          <w:p w14:paraId="10966B25" w14:textId="77777777" w:rsidR="00B44F88" w:rsidRPr="002140D9" w:rsidRDefault="00B44F88" w:rsidP="000661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</w:p>
        </w:tc>
      </w:tr>
    </w:tbl>
    <w:p w14:paraId="51DF326A" w14:textId="77777777" w:rsidR="00C8029A" w:rsidRPr="002140D9" w:rsidRDefault="00C8029A" w:rsidP="00865EC7">
      <w:pPr>
        <w:rPr>
          <w:rFonts w:ascii="Helvetica" w:hAnsi="Helvetica" w:cs="Helvetica"/>
          <w:lang w:val="de-DE"/>
        </w:rPr>
      </w:pPr>
    </w:p>
    <w:p w14:paraId="1F46994A" w14:textId="77777777" w:rsidR="00865EC7" w:rsidRPr="002140D9" w:rsidRDefault="00865EC7" w:rsidP="00865EC7">
      <w:pPr>
        <w:rPr>
          <w:rFonts w:ascii="Helvetica" w:hAnsi="Helvetica" w:cs="Helvetica"/>
          <w:lang w:val="de-DE"/>
        </w:rPr>
      </w:pPr>
      <w:r w:rsidRPr="002140D9">
        <w:rPr>
          <w:rFonts w:ascii="Helvetica" w:hAnsi="Helvetica" w:cs="Helvetica"/>
          <w:lang w:val="de-DE"/>
        </w:rPr>
        <w:t>Der Status symbolisiert ob Verzögerungen und Probleme aufgetreten sind: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865EC7" w:rsidRPr="002140D9" w14:paraId="6CB1629C" w14:textId="77777777" w:rsidTr="00824040">
        <w:tc>
          <w:tcPr>
            <w:tcW w:w="1413" w:type="dxa"/>
            <w:shd w:val="clear" w:color="auto" w:fill="00B050"/>
          </w:tcPr>
          <w:p w14:paraId="72736CC5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Grün</w:t>
            </w:r>
          </w:p>
        </w:tc>
        <w:tc>
          <w:tcPr>
            <w:tcW w:w="7603" w:type="dxa"/>
          </w:tcPr>
          <w:p w14:paraId="5120A6F2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Das Arbeitspaket wurde wie geplant ohne größere Verzögerungen durchgeführt</w:t>
            </w:r>
          </w:p>
        </w:tc>
      </w:tr>
      <w:tr w:rsidR="00865EC7" w:rsidRPr="002140D9" w14:paraId="5B87E5B5" w14:textId="77777777" w:rsidTr="00824040">
        <w:tc>
          <w:tcPr>
            <w:tcW w:w="1413" w:type="dxa"/>
            <w:shd w:val="clear" w:color="auto" w:fill="FFFF00"/>
          </w:tcPr>
          <w:p w14:paraId="6C20EC8F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Gelb</w:t>
            </w:r>
          </w:p>
        </w:tc>
        <w:tc>
          <w:tcPr>
            <w:tcW w:w="7603" w:type="dxa"/>
          </w:tcPr>
          <w:p w14:paraId="46202DBF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Bei der Durchführung dieses Arbeitspakets sind Verzögerungen und Probleme aufgetreten</w:t>
            </w:r>
          </w:p>
        </w:tc>
      </w:tr>
      <w:tr w:rsidR="00865EC7" w:rsidRPr="002140D9" w14:paraId="13611B75" w14:textId="77777777" w:rsidTr="00824040">
        <w:tc>
          <w:tcPr>
            <w:tcW w:w="1413" w:type="dxa"/>
            <w:shd w:val="clear" w:color="auto" w:fill="FF0000"/>
          </w:tcPr>
          <w:p w14:paraId="07842B1F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Rot</w:t>
            </w:r>
          </w:p>
        </w:tc>
        <w:tc>
          <w:tcPr>
            <w:tcW w:w="7603" w:type="dxa"/>
          </w:tcPr>
          <w:p w14:paraId="7476F9FC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Das Arbeitspaket brachte große Probleme mit sich und nahm viel Zeit in Anspruch</w:t>
            </w:r>
          </w:p>
        </w:tc>
      </w:tr>
    </w:tbl>
    <w:p w14:paraId="04B2E3A8" w14:textId="77777777" w:rsidR="00274D33" w:rsidRPr="00274D33" w:rsidRDefault="00274D33" w:rsidP="00274D33">
      <w:pPr>
        <w:rPr>
          <w:lang w:val="de-DE"/>
        </w:rPr>
      </w:pPr>
    </w:p>
    <w:sectPr w:rsidR="00274D33" w:rsidRPr="00274D33" w:rsidSect="000661DA">
      <w:footerReference w:type="even" r:id="rId8"/>
      <w:footerReference w:type="default" r:id="rId9"/>
      <w:pgSz w:w="11906" w:h="16838"/>
      <w:pgMar w:top="1440" w:right="1440" w:bottom="1440" w:left="1440" w:header="794" w:footer="624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B07EBA" w14:textId="77777777" w:rsidR="00A16D9F" w:rsidRDefault="00A16D9F" w:rsidP="002D26B4">
      <w:pPr>
        <w:spacing w:after="0"/>
      </w:pPr>
      <w:r>
        <w:separator/>
      </w:r>
    </w:p>
  </w:endnote>
  <w:endnote w:type="continuationSeparator" w:id="0">
    <w:p w14:paraId="52192F44" w14:textId="77777777" w:rsidR="00A16D9F" w:rsidRDefault="00A16D9F" w:rsidP="002D26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Ultra Light">
    <w:charset w:val="4D"/>
    <w:family w:val="swiss"/>
    <w:pitch w:val="variable"/>
    <w:sig w:usb0="800000AF" w:usb1="5000204A" w:usb2="00000000" w:usb3="00000000" w:csb0="0000009B" w:csb1="00000000"/>
  </w:font>
  <w:font w:name="Helvetica Light">
    <w:altName w:val="Arial Nova Light"/>
    <w:charset w:val="00"/>
    <w:family w:val="swiss"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A445D5" w14:textId="59D637F9" w:rsidR="006E4271" w:rsidRDefault="006E4271">
    <w:pPr>
      <w:pStyle w:val="Fuzeile"/>
      <w:jc w:val="center"/>
      <w:rPr>
        <w:color w:val="4F81BD" w:themeColor="accent1"/>
      </w:rPr>
    </w:pPr>
    <w:r>
      <w:rPr>
        <w:color w:val="4F81BD" w:themeColor="accent1"/>
      </w:rPr>
      <w:t xml:space="preserve">Seite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PAGE  \* Arabic 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von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NUMPAGES \* Arabisch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</w:p>
  <w:p w14:paraId="5417DEC2" w14:textId="77777777" w:rsidR="006E4271" w:rsidRDefault="006E4271" w:rsidP="001F74C1">
    <w:pPr>
      <w:pStyle w:val="Fuzeile"/>
      <w:ind w:right="360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D63E60" w14:textId="538425C2" w:rsidR="006E4271" w:rsidRDefault="006E4271">
    <w:pPr>
      <w:pStyle w:val="Fuzeile"/>
      <w:jc w:val="center"/>
      <w:rPr>
        <w:color w:val="4F81BD" w:themeColor="accent1"/>
      </w:rPr>
    </w:pPr>
    <w:r>
      <w:rPr>
        <w:color w:val="4F81BD" w:themeColor="accent1"/>
      </w:rPr>
      <w:t xml:space="preserve">Seite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PAGE  \* Arabic 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von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NUMPAGES \* Arabisch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</w:p>
  <w:p w14:paraId="4223E1CF" w14:textId="77777777" w:rsidR="006E4271" w:rsidRDefault="006E4271" w:rsidP="008157F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D02F14" w14:textId="77777777" w:rsidR="00A16D9F" w:rsidRDefault="00A16D9F" w:rsidP="002D26B4">
      <w:pPr>
        <w:spacing w:after="0"/>
      </w:pPr>
      <w:r>
        <w:separator/>
      </w:r>
    </w:p>
  </w:footnote>
  <w:footnote w:type="continuationSeparator" w:id="0">
    <w:p w14:paraId="27FF902C" w14:textId="77777777" w:rsidR="00A16D9F" w:rsidRDefault="00A16D9F" w:rsidP="002D26B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26330"/>
    <w:multiLevelType w:val="hybridMultilevel"/>
    <w:tmpl w:val="A7448EBA"/>
    <w:lvl w:ilvl="0" w:tplc="EAD0CF3C">
      <w:start w:val="1"/>
      <w:numFmt w:val="decimal"/>
      <w:lvlText w:val="%1."/>
      <w:lvlJc w:val="left"/>
      <w:pPr>
        <w:ind w:left="1068" w:hanging="360"/>
      </w:pPr>
      <w:rPr>
        <w:color w:val="8DB3E2" w:themeColor="text2" w:themeTint="66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mirrorMargins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0D9"/>
    <w:rsid w:val="000128BB"/>
    <w:rsid w:val="00014EC2"/>
    <w:rsid w:val="000272B6"/>
    <w:rsid w:val="0004027E"/>
    <w:rsid w:val="00047D0D"/>
    <w:rsid w:val="00054869"/>
    <w:rsid w:val="00065C1B"/>
    <w:rsid w:val="000661DA"/>
    <w:rsid w:val="000929DB"/>
    <w:rsid w:val="000B1F35"/>
    <w:rsid w:val="000C1FD3"/>
    <w:rsid w:val="000D0766"/>
    <w:rsid w:val="000F1A4A"/>
    <w:rsid w:val="000F4CD4"/>
    <w:rsid w:val="00103F7F"/>
    <w:rsid w:val="001058EA"/>
    <w:rsid w:val="00127ED2"/>
    <w:rsid w:val="00146804"/>
    <w:rsid w:val="0016557C"/>
    <w:rsid w:val="001705C3"/>
    <w:rsid w:val="00175619"/>
    <w:rsid w:val="0019439B"/>
    <w:rsid w:val="001950C8"/>
    <w:rsid w:val="00195B68"/>
    <w:rsid w:val="001C26BF"/>
    <w:rsid w:val="001F74C1"/>
    <w:rsid w:val="0021190B"/>
    <w:rsid w:val="002140D9"/>
    <w:rsid w:val="002263D1"/>
    <w:rsid w:val="00231E16"/>
    <w:rsid w:val="00242232"/>
    <w:rsid w:val="00242BE9"/>
    <w:rsid w:val="00264F0A"/>
    <w:rsid w:val="00274D33"/>
    <w:rsid w:val="00292F06"/>
    <w:rsid w:val="00293FA2"/>
    <w:rsid w:val="002A0F5A"/>
    <w:rsid w:val="002A6173"/>
    <w:rsid w:val="002C7865"/>
    <w:rsid w:val="002D25E9"/>
    <w:rsid w:val="002D26B4"/>
    <w:rsid w:val="002F3660"/>
    <w:rsid w:val="00317CAC"/>
    <w:rsid w:val="00331301"/>
    <w:rsid w:val="003413B2"/>
    <w:rsid w:val="0034164E"/>
    <w:rsid w:val="00342780"/>
    <w:rsid w:val="00364052"/>
    <w:rsid w:val="00364D7C"/>
    <w:rsid w:val="00371C9E"/>
    <w:rsid w:val="00372105"/>
    <w:rsid w:val="00380FDC"/>
    <w:rsid w:val="0038491D"/>
    <w:rsid w:val="003859C2"/>
    <w:rsid w:val="003B2666"/>
    <w:rsid w:val="003D3FF9"/>
    <w:rsid w:val="003E1460"/>
    <w:rsid w:val="003F499B"/>
    <w:rsid w:val="003F5359"/>
    <w:rsid w:val="00412101"/>
    <w:rsid w:val="00414B04"/>
    <w:rsid w:val="0042625A"/>
    <w:rsid w:val="00426CCA"/>
    <w:rsid w:val="004372B0"/>
    <w:rsid w:val="004412A7"/>
    <w:rsid w:val="00445123"/>
    <w:rsid w:val="00445645"/>
    <w:rsid w:val="00461D72"/>
    <w:rsid w:val="004D3C5E"/>
    <w:rsid w:val="004D6E95"/>
    <w:rsid w:val="00514BC2"/>
    <w:rsid w:val="0052144C"/>
    <w:rsid w:val="0053076F"/>
    <w:rsid w:val="005360BA"/>
    <w:rsid w:val="00537069"/>
    <w:rsid w:val="005423DB"/>
    <w:rsid w:val="00547952"/>
    <w:rsid w:val="00553ED7"/>
    <w:rsid w:val="0055467F"/>
    <w:rsid w:val="00564C48"/>
    <w:rsid w:val="0057472F"/>
    <w:rsid w:val="00575F36"/>
    <w:rsid w:val="00592405"/>
    <w:rsid w:val="005B3332"/>
    <w:rsid w:val="005B334A"/>
    <w:rsid w:val="005C4E05"/>
    <w:rsid w:val="005F1633"/>
    <w:rsid w:val="00600335"/>
    <w:rsid w:val="00606084"/>
    <w:rsid w:val="00634ACB"/>
    <w:rsid w:val="00642C79"/>
    <w:rsid w:val="00656CB0"/>
    <w:rsid w:val="00666AF0"/>
    <w:rsid w:val="006712FE"/>
    <w:rsid w:val="00686981"/>
    <w:rsid w:val="00694045"/>
    <w:rsid w:val="00695B1D"/>
    <w:rsid w:val="006B1494"/>
    <w:rsid w:val="006B5467"/>
    <w:rsid w:val="006B764C"/>
    <w:rsid w:val="006C1C62"/>
    <w:rsid w:val="006C3177"/>
    <w:rsid w:val="006C7681"/>
    <w:rsid w:val="006D181A"/>
    <w:rsid w:val="006E4271"/>
    <w:rsid w:val="006F3F09"/>
    <w:rsid w:val="006F74E9"/>
    <w:rsid w:val="00700934"/>
    <w:rsid w:val="007131F0"/>
    <w:rsid w:val="00721333"/>
    <w:rsid w:val="00723D70"/>
    <w:rsid w:val="0072407F"/>
    <w:rsid w:val="00733584"/>
    <w:rsid w:val="00733714"/>
    <w:rsid w:val="00757FF2"/>
    <w:rsid w:val="007903C9"/>
    <w:rsid w:val="00795193"/>
    <w:rsid w:val="007E5C7B"/>
    <w:rsid w:val="008157FA"/>
    <w:rsid w:val="00820955"/>
    <w:rsid w:val="00824040"/>
    <w:rsid w:val="00850494"/>
    <w:rsid w:val="00851BFB"/>
    <w:rsid w:val="00854087"/>
    <w:rsid w:val="008609FC"/>
    <w:rsid w:val="00865EC7"/>
    <w:rsid w:val="008A7942"/>
    <w:rsid w:val="008B10D7"/>
    <w:rsid w:val="008B1D86"/>
    <w:rsid w:val="008F4336"/>
    <w:rsid w:val="00907A98"/>
    <w:rsid w:val="00940BEE"/>
    <w:rsid w:val="009529F9"/>
    <w:rsid w:val="0096553E"/>
    <w:rsid w:val="00986365"/>
    <w:rsid w:val="00991332"/>
    <w:rsid w:val="00994FAE"/>
    <w:rsid w:val="00997873"/>
    <w:rsid w:val="009A2638"/>
    <w:rsid w:val="009D038E"/>
    <w:rsid w:val="009E5F61"/>
    <w:rsid w:val="009F19C5"/>
    <w:rsid w:val="009F1B13"/>
    <w:rsid w:val="009F1CF7"/>
    <w:rsid w:val="00A068DC"/>
    <w:rsid w:val="00A11D02"/>
    <w:rsid w:val="00A16D9F"/>
    <w:rsid w:val="00A32308"/>
    <w:rsid w:val="00A368A2"/>
    <w:rsid w:val="00A47FC6"/>
    <w:rsid w:val="00A56B88"/>
    <w:rsid w:val="00A628AB"/>
    <w:rsid w:val="00A6661D"/>
    <w:rsid w:val="00A90636"/>
    <w:rsid w:val="00A96FD3"/>
    <w:rsid w:val="00AA2D37"/>
    <w:rsid w:val="00AB1E40"/>
    <w:rsid w:val="00AC205B"/>
    <w:rsid w:val="00AC4EB1"/>
    <w:rsid w:val="00AD1C19"/>
    <w:rsid w:val="00AE07EF"/>
    <w:rsid w:val="00AE195E"/>
    <w:rsid w:val="00AF7F37"/>
    <w:rsid w:val="00B02680"/>
    <w:rsid w:val="00B03329"/>
    <w:rsid w:val="00B04605"/>
    <w:rsid w:val="00B078E8"/>
    <w:rsid w:val="00B13971"/>
    <w:rsid w:val="00B3217F"/>
    <w:rsid w:val="00B44F88"/>
    <w:rsid w:val="00B621C1"/>
    <w:rsid w:val="00B659D5"/>
    <w:rsid w:val="00B73BD4"/>
    <w:rsid w:val="00B87125"/>
    <w:rsid w:val="00B92D0E"/>
    <w:rsid w:val="00BA1DF1"/>
    <w:rsid w:val="00BB20D8"/>
    <w:rsid w:val="00BB2189"/>
    <w:rsid w:val="00BB29F9"/>
    <w:rsid w:val="00BB3926"/>
    <w:rsid w:val="00BB608F"/>
    <w:rsid w:val="00BC28AC"/>
    <w:rsid w:val="00BC2CF6"/>
    <w:rsid w:val="00BD38B7"/>
    <w:rsid w:val="00BE72FA"/>
    <w:rsid w:val="00C0469F"/>
    <w:rsid w:val="00C111B2"/>
    <w:rsid w:val="00C208B0"/>
    <w:rsid w:val="00C22586"/>
    <w:rsid w:val="00C24DE7"/>
    <w:rsid w:val="00C358F9"/>
    <w:rsid w:val="00C656AE"/>
    <w:rsid w:val="00C72BCE"/>
    <w:rsid w:val="00C72D13"/>
    <w:rsid w:val="00C74078"/>
    <w:rsid w:val="00C77F3B"/>
    <w:rsid w:val="00C8029A"/>
    <w:rsid w:val="00CA23D2"/>
    <w:rsid w:val="00CA584A"/>
    <w:rsid w:val="00CA6A7F"/>
    <w:rsid w:val="00CB2AA4"/>
    <w:rsid w:val="00CC1454"/>
    <w:rsid w:val="00CC5C12"/>
    <w:rsid w:val="00CD4886"/>
    <w:rsid w:val="00CE5AE2"/>
    <w:rsid w:val="00CE793C"/>
    <w:rsid w:val="00CF4AB3"/>
    <w:rsid w:val="00CF5567"/>
    <w:rsid w:val="00D13137"/>
    <w:rsid w:val="00D173AF"/>
    <w:rsid w:val="00D26BDF"/>
    <w:rsid w:val="00D406D0"/>
    <w:rsid w:val="00D42EDB"/>
    <w:rsid w:val="00D435B8"/>
    <w:rsid w:val="00D52EDD"/>
    <w:rsid w:val="00D53D22"/>
    <w:rsid w:val="00D74ABD"/>
    <w:rsid w:val="00DA4635"/>
    <w:rsid w:val="00DB3FC0"/>
    <w:rsid w:val="00DB4145"/>
    <w:rsid w:val="00DC7292"/>
    <w:rsid w:val="00DF15F3"/>
    <w:rsid w:val="00E27B7B"/>
    <w:rsid w:val="00E61896"/>
    <w:rsid w:val="00E729C1"/>
    <w:rsid w:val="00E74585"/>
    <w:rsid w:val="00E96E4F"/>
    <w:rsid w:val="00EA1CBE"/>
    <w:rsid w:val="00EB37E7"/>
    <w:rsid w:val="00EC3DE7"/>
    <w:rsid w:val="00EC5211"/>
    <w:rsid w:val="00EC69E6"/>
    <w:rsid w:val="00ED291B"/>
    <w:rsid w:val="00ED6839"/>
    <w:rsid w:val="00EE4B78"/>
    <w:rsid w:val="00EF3EAD"/>
    <w:rsid w:val="00EF3ED8"/>
    <w:rsid w:val="00EF5D93"/>
    <w:rsid w:val="00F033A5"/>
    <w:rsid w:val="00F04AAA"/>
    <w:rsid w:val="00F11450"/>
    <w:rsid w:val="00F2069D"/>
    <w:rsid w:val="00F51EBA"/>
    <w:rsid w:val="00F64F5D"/>
    <w:rsid w:val="00F70F00"/>
    <w:rsid w:val="00F76CA5"/>
    <w:rsid w:val="00FA4C47"/>
    <w:rsid w:val="00FA6B61"/>
    <w:rsid w:val="00FB23F0"/>
    <w:rsid w:val="00FB47BD"/>
    <w:rsid w:val="00FD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9780DB"/>
  <w15:chartTrackingRefBased/>
  <w15:docId w15:val="{8219CE5B-E082-49E9-953B-B5B37891E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9439B"/>
    <w:pPr>
      <w:spacing w:line="240" w:lineRule="auto"/>
    </w:pPr>
    <w:rPr>
      <w:rFonts w:ascii="Palatino Linotype" w:hAnsi="Palatino Linotype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6557C"/>
    <w:pPr>
      <w:keepNext/>
      <w:keepLines/>
      <w:spacing w:before="480" w:after="240"/>
      <w:jc w:val="center"/>
      <w:outlineLvl w:val="0"/>
    </w:pPr>
    <w:rPr>
      <w:rFonts w:ascii="Helvetica" w:eastAsiaTheme="majorEastAsia" w:hAnsi="Helvetica" w:cstheme="majorBidi"/>
      <w:b/>
      <w:color w:val="548DD4" w:themeColor="text2" w:themeTint="99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6557C"/>
    <w:pPr>
      <w:keepNext/>
      <w:keepLines/>
      <w:spacing w:before="160" w:after="120"/>
      <w:outlineLvl w:val="1"/>
    </w:pPr>
    <w:rPr>
      <w:rFonts w:ascii="Helvetica" w:eastAsiaTheme="majorEastAsia" w:hAnsi="Helvetica" w:cstheme="majorBidi"/>
      <w:color w:val="8DB3E2" w:themeColor="text2" w:themeTint="66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2A0F5A"/>
    <w:pPr>
      <w:keepNext/>
      <w:keepLines/>
      <w:spacing w:before="40" w:after="0"/>
      <w:jc w:val="center"/>
      <w:outlineLvl w:val="2"/>
    </w:pPr>
    <w:rPr>
      <w:rFonts w:ascii="Avenir Next Ultra Light" w:eastAsiaTheme="majorEastAsia" w:hAnsi="Avenir Next Ultra Light" w:cstheme="majorBidi"/>
      <w:color w:val="548DD4" w:themeColor="text2" w:themeTint="99"/>
      <w:sz w:val="72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6557C"/>
    <w:pPr>
      <w:keepNext/>
      <w:keepLines/>
      <w:spacing w:before="160" w:after="120"/>
      <w:outlineLvl w:val="3"/>
    </w:pPr>
    <w:rPr>
      <w:rFonts w:ascii="Helvetica Light" w:eastAsiaTheme="majorEastAsia" w:hAnsi="Helvetica Light" w:cstheme="majorBidi"/>
      <w:iCs/>
      <w:color w:val="548DD4" w:themeColor="text2" w:themeTint="99"/>
      <w:sz w:val="26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FA6B6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D26B4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2D26B4"/>
  </w:style>
  <w:style w:type="paragraph" w:styleId="Fuzeile">
    <w:name w:val="footer"/>
    <w:basedOn w:val="Standard"/>
    <w:link w:val="FuzeileZchn"/>
    <w:uiPriority w:val="99"/>
    <w:unhideWhenUsed/>
    <w:rsid w:val="002D26B4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2D26B4"/>
  </w:style>
  <w:style w:type="paragraph" w:customStyle="1" w:styleId="Programmcode">
    <w:name w:val="Programmcode"/>
    <w:basedOn w:val="Standard"/>
    <w:link w:val="ProgrammcodeZchn"/>
    <w:qFormat/>
    <w:rsid w:val="00BD38B7"/>
    <w:rPr>
      <w:rFonts w:ascii="Courier New" w:hAnsi="Courier New"/>
      <w:sz w:val="20"/>
    </w:rPr>
  </w:style>
  <w:style w:type="character" w:customStyle="1" w:styleId="ProgrammcodeZchn">
    <w:name w:val="Programmcode Zchn"/>
    <w:basedOn w:val="Absatz-Standardschriftart"/>
    <w:link w:val="Programmcode"/>
    <w:rsid w:val="00BD38B7"/>
    <w:rPr>
      <w:rFonts w:ascii="Courier New" w:hAnsi="Courier New"/>
      <w:sz w:val="20"/>
    </w:rPr>
  </w:style>
  <w:style w:type="paragraph" w:styleId="Titel">
    <w:name w:val="Title"/>
    <w:basedOn w:val="Standard"/>
    <w:next w:val="Standard"/>
    <w:link w:val="TitelZchn"/>
    <w:uiPriority w:val="10"/>
    <w:rsid w:val="00EC5211"/>
    <w:pPr>
      <w:spacing w:after="0"/>
      <w:contextualSpacing/>
    </w:pPr>
    <w:rPr>
      <w:rFonts w:ascii="Avenir Next Ultra Light" w:eastAsiaTheme="majorEastAsia" w:hAnsi="Avenir Next Ultra Light" w:cstheme="majorBidi"/>
      <w:color w:val="548DD4" w:themeColor="text2" w:themeTint="99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C5211"/>
    <w:rPr>
      <w:rFonts w:ascii="Avenir Next Ultra Light" w:eastAsiaTheme="majorEastAsia" w:hAnsi="Avenir Next Ultra Light" w:cstheme="majorBidi"/>
      <w:color w:val="548DD4" w:themeColor="text2" w:themeTint="99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6557C"/>
    <w:rPr>
      <w:rFonts w:ascii="Helvetica" w:eastAsiaTheme="majorEastAsia" w:hAnsi="Helvetica" w:cstheme="majorBidi"/>
      <w:b/>
      <w:color w:val="548DD4" w:themeColor="text2" w:themeTint="99"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6557C"/>
    <w:rPr>
      <w:rFonts w:ascii="Helvetica" w:eastAsiaTheme="majorEastAsia" w:hAnsi="Helvetica" w:cstheme="majorBidi"/>
      <w:color w:val="8DB3E2" w:themeColor="text2" w:themeTint="66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A0F5A"/>
    <w:rPr>
      <w:rFonts w:ascii="Avenir Next Ultra Light" w:eastAsiaTheme="majorEastAsia" w:hAnsi="Avenir Next Ultra Light" w:cstheme="majorBidi"/>
      <w:color w:val="548DD4" w:themeColor="text2" w:themeTint="99"/>
      <w:sz w:val="72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6557C"/>
    <w:rPr>
      <w:rFonts w:ascii="Helvetica Light" w:eastAsiaTheme="majorEastAsia" w:hAnsi="Helvetica Light" w:cstheme="majorBidi"/>
      <w:iCs/>
      <w:color w:val="548DD4" w:themeColor="text2" w:themeTint="99"/>
      <w:sz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A6B61"/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80FDC"/>
    <w:pPr>
      <w:numPr>
        <w:ilvl w:val="1"/>
      </w:numPr>
      <w:spacing w:after="160"/>
    </w:pPr>
    <w:rPr>
      <w:rFonts w:ascii="Helvetica" w:eastAsiaTheme="minorEastAsia" w:hAnsi="Helvetica"/>
      <w:i/>
      <w:color w:val="8DB3E2" w:themeColor="text2" w:themeTint="66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80FDC"/>
    <w:rPr>
      <w:rFonts w:ascii="Helvetica" w:eastAsiaTheme="minorEastAsia" w:hAnsi="Helvetica"/>
      <w:i/>
      <w:color w:val="8DB3E2" w:themeColor="text2" w:themeTint="66"/>
      <w:spacing w:val="15"/>
      <w:sz w:val="24"/>
    </w:rPr>
  </w:style>
  <w:style w:type="paragraph" w:customStyle="1" w:styleId="Text">
    <w:name w:val="Text"/>
    <w:rsid w:val="008B1D8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de-DE"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9F19C5"/>
  </w:style>
  <w:style w:type="character" w:styleId="Buchtitel">
    <w:name w:val="Book Title"/>
    <w:basedOn w:val="Absatz-Standardschriftart"/>
    <w:uiPriority w:val="33"/>
    <w:qFormat/>
    <w:rsid w:val="003859C2"/>
    <w:rPr>
      <w:rFonts w:ascii="DengXian" w:hAnsi="DengXian"/>
      <w:b/>
      <w:bCs/>
      <w:i w:val="0"/>
      <w:iC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95B1D"/>
    <w:pPr>
      <w:spacing w:after="0"/>
      <w:jc w:val="left"/>
      <w:outlineLvl w:val="9"/>
    </w:pPr>
    <w:rPr>
      <w:rFonts w:asciiTheme="majorHAnsi" w:hAnsiTheme="majorHAnsi"/>
      <w:b w:val="0"/>
      <w:bCs/>
      <w:color w:val="365F91" w:themeColor="accent1" w:themeShade="BF"/>
      <w:sz w:val="28"/>
      <w:szCs w:val="28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695B1D"/>
    <w:pPr>
      <w:spacing w:after="0"/>
      <w:ind w:left="480"/>
    </w:pPr>
    <w:rPr>
      <w:rFonts w:asciiTheme="minorHAnsi" w:hAnsiTheme="minorHAnsi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rsid w:val="00EC5211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EC5211"/>
    <w:pPr>
      <w:spacing w:before="120" w:after="0"/>
      <w:ind w:left="24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695B1D"/>
    <w:rPr>
      <w:color w:val="0000FF" w:themeColor="hyperlink"/>
      <w:u w:val="single"/>
    </w:rPr>
  </w:style>
  <w:style w:type="paragraph" w:styleId="Verzeichnis4">
    <w:name w:val="toc 4"/>
    <w:basedOn w:val="Standard"/>
    <w:next w:val="Standard"/>
    <w:autoRedefine/>
    <w:uiPriority w:val="39"/>
    <w:unhideWhenUsed/>
    <w:rsid w:val="00695B1D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695B1D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695B1D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695B1D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695B1D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695B1D"/>
    <w:pPr>
      <w:spacing w:after="0"/>
      <w:ind w:left="1920"/>
    </w:pPr>
    <w:rPr>
      <w:rFonts w:asciiTheme="minorHAnsi" w:hAnsiTheme="minorHAnsi"/>
      <w:sz w:val="20"/>
      <w:szCs w:val="20"/>
    </w:rPr>
  </w:style>
  <w:style w:type="table" w:styleId="Tabellenraster">
    <w:name w:val="Table Grid"/>
    <w:basedOn w:val="NormaleTabelle"/>
    <w:uiPriority w:val="59"/>
    <w:rsid w:val="00BB2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BB29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BB29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BB29F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BB29F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4Akzent1">
    <w:name w:val="Grid Table 4 Accent 1"/>
    <w:basedOn w:val="NormaleTabelle"/>
    <w:uiPriority w:val="49"/>
    <w:rsid w:val="00BB29F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enabsatz">
    <w:name w:val="List Paragraph"/>
    <w:basedOn w:val="Standard"/>
    <w:uiPriority w:val="34"/>
    <w:rsid w:val="00BB29F9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57472F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7472F"/>
    <w:rPr>
      <w:rFonts w:eastAsiaTheme="minorEastAsia"/>
      <w:lang w:val="en-US" w:eastAsia="zh-C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1E1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1E16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Absatz-Standardschriftart"/>
    <w:rsid w:val="00592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rak\Desktop\CIW.template.Projektstatusbericht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8531946-79D5-4AFA-8F9A-5DB1C0BF8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CIW.template.Projektstatusbericht</Template>
  <TotalTime>0</TotalTime>
  <Pages>1</Pages>
  <Words>191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CIW-Connected Intelligent Window</vt:lpstr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CIW-Connected Intelligent Window</dc:title>
  <dc:subject/>
  <dc:creator>Burak Konca</dc:creator>
  <cp:keywords/>
  <dc:description/>
  <cp:lastModifiedBy>Burak Konca</cp:lastModifiedBy>
  <cp:revision>4</cp:revision>
  <cp:lastPrinted>2019-01-28T00:19:00Z</cp:lastPrinted>
  <dcterms:created xsi:type="dcterms:W3CDTF">2021-01-14T16:28:00Z</dcterms:created>
  <dcterms:modified xsi:type="dcterms:W3CDTF">2021-01-25T15:12:00Z</dcterms:modified>
</cp:coreProperties>
</file>