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562AD9E8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3C03D5">
        <w:rPr>
          <w:rFonts w:cs="Helvetica"/>
          <w:lang w:val="de-DE"/>
        </w:rPr>
        <w:t>8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0D57370D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CF7E6A">
        <w:rPr>
          <w:rFonts w:ascii="Helvetica" w:hAnsi="Helvetica" w:cs="Helvetica"/>
          <w:b/>
          <w:lang w:val="de-DE"/>
        </w:rPr>
        <w:t>11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01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CF7E6A">
        <w:rPr>
          <w:rFonts w:ascii="Helvetica" w:hAnsi="Helvetica" w:cs="Helvetica"/>
          <w:b/>
          <w:lang w:val="de-DE"/>
        </w:rPr>
        <w:t>24.01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14741BF2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BA89DCE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76200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F033" id="Rechteck 1" o:spid="_x0000_s1026" style="position:absolute;margin-left:0;margin-top:2.85pt;width:18.7pt;height:60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445645">
        <w:rPr>
          <w:rFonts w:cs="Helvetica"/>
          <w:lang w:val="de-DE"/>
        </w:rPr>
        <w:t>7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CF7E6A" w:rsidRPr="00CF7E6A">
        <w:rPr>
          <w:rFonts w:cs="Helvetica"/>
          <w:lang w:val="de-DE"/>
        </w:rPr>
        <w:t>11.01.2021 –24.01.2021</w:t>
      </w:r>
      <w:r w:rsidR="00592405" w:rsidRPr="0096553E">
        <w:rPr>
          <w:rFonts w:cs="Helvetica"/>
          <w:lang w:val="de-DE"/>
        </w:rPr>
        <w:t xml:space="preserve">. </w:t>
      </w:r>
      <w:r w:rsidR="00445645">
        <w:rPr>
          <w:rFonts w:cs="Helvetica"/>
          <w:lang w:val="de-DE"/>
        </w:rPr>
        <w:t>In diesem</w:t>
      </w:r>
      <w:r w:rsidR="00757FF2">
        <w:rPr>
          <w:rFonts w:cs="Helvetica"/>
          <w:lang w:val="de-DE"/>
        </w:rPr>
        <w:t xml:space="preserve"> Sprint </w:t>
      </w:r>
      <w:r w:rsidR="00445645">
        <w:rPr>
          <w:rFonts w:cs="Helvetica"/>
          <w:lang w:val="de-DE"/>
        </w:rPr>
        <w:t xml:space="preserve">wurde </w:t>
      </w:r>
      <w:r w:rsidR="00CF7E6A">
        <w:rPr>
          <w:rFonts w:cs="Helvetica"/>
          <w:lang w:val="de-DE"/>
        </w:rPr>
        <w:t xml:space="preserve">mit dem Front End für den Blockchain Accident begonnen. Die Formularelemente von 1-9 wie TextBoxen und Checkboxen sind schon auf der Website ersichtlich. 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658308B6" w:rsidR="00592405" w:rsidRPr="00592405" w:rsidRDefault="00CF7E6A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Da sich das Semester dem Ende naht und die Projektmitglieder nun deutlich mehr Zeit haben, da sämtlichen Prüfungen abgeschlossen sind, ist die Motivation einigermaßen hoch.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6EF22A7F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0DC19188" w:rsidR="00757FF2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</w:t>
            </w:r>
            <w:r>
              <w:rPr>
                <w:rFonts w:ascii="Helvetica" w:hAnsi="Helvetica" w:cs="Helvetica"/>
              </w:rPr>
              <w:t>onca</w:t>
            </w:r>
          </w:p>
        </w:tc>
        <w:tc>
          <w:tcPr>
            <w:tcW w:w="4262" w:type="dxa"/>
            <w:vAlign w:val="center"/>
          </w:tcPr>
          <w:p w14:paraId="04931873" w14:textId="033FCBCE" w:rsidR="00757FF2" w:rsidRDefault="00CF7E6A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r>
              <w:rPr>
                <w:rFonts w:ascii="Helvetica" w:hAnsi="Helvetica" w:cs="Helvetica"/>
              </w:rPr>
              <w:t>rojektpräsentation</w:t>
            </w:r>
          </w:p>
        </w:tc>
        <w:tc>
          <w:tcPr>
            <w:tcW w:w="1276" w:type="dxa"/>
            <w:vAlign w:val="center"/>
          </w:tcPr>
          <w:p w14:paraId="1A1DA41C" w14:textId="7B534FAB" w:rsidR="00757FF2" w:rsidRDefault="00757FF2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CF7E6A" w:rsidRPr="002140D9" w14:paraId="1465B34B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5F7BA72" w14:textId="157DB37A" w:rsidR="00CF7E6A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Mousawi</w:t>
            </w:r>
          </w:p>
        </w:tc>
        <w:tc>
          <w:tcPr>
            <w:tcW w:w="4262" w:type="dxa"/>
            <w:vAlign w:val="center"/>
          </w:tcPr>
          <w:p w14:paraId="4BB872F1" w14:textId="16ED6756" w:rsidR="00CF7E6A" w:rsidRDefault="00CF7E6A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Projektpräsentation</w:t>
            </w:r>
          </w:p>
        </w:tc>
        <w:tc>
          <w:tcPr>
            <w:tcW w:w="1276" w:type="dxa"/>
            <w:vAlign w:val="center"/>
          </w:tcPr>
          <w:p w14:paraId="7E1E64FC" w14:textId="77777777" w:rsidR="00CF7E6A" w:rsidRDefault="00CF7E6A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6F1504CA" w14:textId="77777777" w:rsidR="00CF7E6A" w:rsidRPr="002140D9" w:rsidRDefault="00CF7E6A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78ECE2DD" w:rsidR="002140D9" w:rsidRPr="00C77F3B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</w:t>
            </w:r>
            <w:r>
              <w:rPr>
                <w:rFonts w:ascii="Helvetica" w:hAnsi="Helvetica" w:cs="Helvetica"/>
              </w:rPr>
              <w:t>edöcs</w:t>
            </w:r>
          </w:p>
        </w:tc>
        <w:tc>
          <w:tcPr>
            <w:tcW w:w="4262" w:type="dxa"/>
            <w:vAlign w:val="center"/>
          </w:tcPr>
          <w:p w14:paraId="25A57BD2" w14:textId="2FAC2D51" w:rsidR="000661DA" w:rsidRPr="002140D9" w:rsidRDefault="00CF7E6A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Website programmierung</w:t>
            </w:r>
          </w:p>
        </w:tc>
        <w:tc>
          <w:tcPr>
            <w:tcW w:w="1276" w:type="dxa"/>
            <w:vAlign w:val="center"/>
          </w:tcPr>
          <w:p w14:paraId="588BE15B" w14:textId="020938D5" w:rsidR="000661DA" w:rsidRPr="002140D9" w:rsidRDefault="000661DA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CF7E6A" w:rsidRPr="002140D9" w14:paraId="45746BC4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9CE9276" w14:textId="2A67C722" w:rsidR="00CF7E6A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34D597F4" w14:textId="240B4D16" w:rsidR="00CF7E6A" w:rsidRDefault="00CF7E6A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Website programmierung</w:t>
            </w:r>
          </w:p>
        </w:tc>
        <w:tc>
          <w:tcPr>
            <w:tcW w:w="1276" w:type="dxa"/>
            <w:vAlign w:val="center"/>
          </w:tcPr>
          <w:p w14:paraId="01334961" w14:textId="77777777" w:rsidR="00CF7E6A" w:rsidRPr="002140D9" w:rsidRDefault="00CF7E6A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2792CAA2" w14:textId="77777777" w:rsidR="00CF7E6A" w:rsidRPr="002140D9" w:rsidRDefault="00CF7E6A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59ECA" w14:textId="77777777" w:rsidR="00DB211F" w:rsidRDefault="00DB211F" w:rsidP="002D26B4">
      <w:pPr>
        <w:spacing w:after="0"/>
      </w:pPr>
      <w:r>
        <w:separator/>
      </w:r>
    </w:p>
  </w:endnote>
  <w:endnote w:type="continuationSeparator" w:id="0">
    <w:p w14:paraId="76E6A528" w14:textId="77777777" w:rsidR="00DB211F" w:rsidRDefault="00DB211F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9B12C" w14:textId="77777777" w:rsidR="00DB211F" w:rsidRDefault="00DB211F" w:rsidP="002D26B4">
      <w:pPr>
        <w:spacing w:after="0"/>
      </w:pPr>
      <w:r>
        <w:separator/>
      </w:r>
    </w:p>
  </w:footnote>
  <w:footnote w:type="continuationSeparator" w:id="0">
    <w:p w14:paraId="7E86BFE4" w14:textId="77777777" w:rsidR="00DB211F" w:rsidRDefault="00DB211F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CF7E6A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2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8</cp:revision>
  <cp:lastPrinted>2019-01-28T00:19:00Z</cp:lastPrinted>
  <dcterms:created xsi:type="dcterms:W3CDTF">2020-11-26T22:16:00Z</dcterms:created>
  <dcterms:modified xsi:type="dcterms:W3CDTF">2021-01-25T14:37:00Z</dcterms:modified>
</cp:coreProperties>
</file>