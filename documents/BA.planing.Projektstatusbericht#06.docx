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0D2F3D7F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700934">
        <w:rPr>
          <w:rFonts w:cs="Helvetica"/>
          <w:lang w:val="de-DE"/>
        </w:rPr>
        <w:t>0</w:t>
      </w:r>
      <w:r w:rsidR="00CA23D2">
        <w:rPr>
          <w:rFonts w:cs="Helvetica"/>
          <w:lang w:val="de-DE"/>
        </w:rPr>
        <w:t>6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71E84274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r w:rsidR="00CA23D2">
        <w:rPr>
          <w:rFonts w:ascii="Helvetica" w:hAnsi="Helvetica" w:cs="Helvetica"/>
          <w:b/>
          <w:lang w:val="de-DE"/>
        </w:rPr>
        <w:t>14</w:t>
      </w:r>
      <w:r w:rsidR="009E5F61">
        <w:rPr>
          <w:rFonts w:ascii="Helvetica" w:hAnsi="Helvetica" w:cs="Helvetica"/>
          <w:b/>
          <w:lang w:val="de-DE"/>
        </w:rPr>
        <w:t>.1</w:t>
      </w:r>
      <w:r w:rsidR="00445645">
        <w:rPr>
          <w:rFonts w:ascii="Helvetica" w:hAnsi="Helvetica" w:cs="Helvetica"/>
          <w:b/>
          <w:lang w:val="de-DE"/>
        </w:rPr>
        <w:t>2</w:t>
      </w:r>
      <w:r w:rsidR="009E5F61">
        <w:rPr>
          <w:rFonts w:ascii="Helvetica" w:hAnsi="Helvetica" w:cs="Helvetica"/>
          <w:b/>
          <w:lang w:val="de-DE"/>
        </w:rPr>
        <w:t>.2020 –</w:t>
      </w:r>
      <w:r w:rsidR="00CA23D2">
        <w:rPr>
          <w:rFonts w:ascii="Helvetica" w:hAnsi="Helvetica" w:cs="Helvetica"/>
          <w:b/>
          <w:lang w:val="de-DE"/>
        </w:rPr>
        <w:t>27</w:t>
      </w:r>
      <w:r w:rsidR="009E5F61">
        <w:rPr>
          <w:rFonts w:ascii="Helvetica" w:hAnsi="Helvetica" w:cs="Helvetica"/>
          <w:b/>
          <w:lang w:val="de-DE"/>
        </w:rPr>
        <w:t>.</w:t>
      </w:r>
      <w:r w:rsidR="00CA23D2">
        <w:rPr>
          <w:rFonts w:ascii="Helvetica" w:hAnsi="Helvetica" w:cs="Helvetica"/>
          <w:b/>
          <w:lang w:val="de-DE"/>
        </w:rPr>
        <w:t>12</w:t>
      </w:r>
      <w:r w:rsidR="009E5F61">
        <w:rPr>
          <w:rFonts w:ascii="Helvetica" w:hAnsi="Helvetica" w:cs="Helvetica"/>
          <w:b/>
          <w:lang w:val="de-DE"/>
        </w:rPr>
        <w:t>.202</w:t>
      </w:r>
      <w:r w:rsidR="00CA23D2">
        <w:rPr>
          <w:rFonts w:ascii="Helvetica" w:hAnsi="Helvetica" w:cs="Helvetica"/>
          <w:b/>
          <w:lang w:val="de-DE"/>
        </w:rPr>
        <w:t>0</w:t>
      </w:r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00F607D3" w14:textId="488A9D0E" w:rsidR="00292F06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39A440C7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37490" cy="998220"/>
                <wp:effectExtent l="0" t="0" r="10160" b="11430"/>
                <wp:wrapTight wrapText="bothSides">
                  <wp:wrapPolygon edited="0">
                    <wp:start x="0" y="0"/>
                    <wp:lineTo x="0" y="21435"/>
                    <wp:lineTo x="20791" y="21435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9982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AEF47" id="Rechteck 1" o:spid="_x0000_s1026" style="position:absolute;margin-left:0;margin-top:2.85pt;width:18.7pt;height:78.6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700934">
        <w:rPr>
          <w:rFonts w:cs="Helvetica"/>
          <w:lang w:val="de-DE"/>
        </w:rPr>
        <w:t>0</w:t>
      </w:r>
      <w:r w:rsidR="00CA23D2">
        <w:rPr>
          <w:rFonts w:cs="Helvetica"/>
          <w:lang w:val="de-DE"/>
        </w:rPr>
        <w:t>6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CA23D2">
        <w:rPr>
          <w:rFonts w:cs="Helvetica"/>
          <w:lang w:val="de-DE"/>
        </w:rPr>
        <w:t>14</w:t>
      </w:r>
      <w:r w:rsidR="00445645">
        <w:rPr>
          <w:rFonts w:cs="Helvetica"/>
          <w:lang w:val="de-DE"/>
        </w:rPr>
        <w:t>.</w:t>
      </w:r>
      <w:r w:rsidR="00EC3DE7">
        <w:rPr>
          <w:rFonts w:cs="Helvetica"/>
          <w:lang w:val="de-DE"/>
        </w:rPr>
        <w:t>1</w:t>
      </w:r>
      <w:r w:rsidR="00445645">
        <w:rPr>
          <w:rFonts w:cs="Helvetica"/>
          <w:lang w:val="de-DE"/>
        </w:rPr>
        <w:t>2</w:t>
      </w:r>
      <w:r w:rsidR="00592405" w:rsidRPr="0096553E">
        <w:rPr>
          <w:rFonts w:cs="Helvetica"/>
          <w:lang w:val="de-DE"/>
        </w:rPr>
        <w:t>.20</w:t>
      </w:r>
      <w:r w:rsidR="00EC3DE7">
        <w:rPr>
          <w:rFonts w:cs="Helvetica"/>
          <w:lang w:val="de-DE"/>
        </w:rPr>
        <w:t>20</w:t>
      </w:r>
      <w:r w:rsidR="00592405" w:rsidRPr="0096553E">
        <w:rPr>
          <w:rFonts w:cs="Helvetica"/>
          <w:lang w:val="de-DE"/>
        </w:rPr>
        <w:t>-</w:t>
      </w:r>
      <w:r w:rsidR="00CA23D2">
        <w:rPr>
          <w:rFonts w:cs="Helvetica"/>
          <w:lang w:val="de-DE"/>
        </w:rPr>
        <w:t>27</w:t>
      </w:r>
      <w:r w:rsidR="00592405" w:rsidRPr="0096553E">
        <w:rPr>
          <w:rFonts w:cs="Helvetica"/>
          <w:lang w:val="de-DE"/>
        </w:rPr>
        <w:t>.</w:t>
      </w:r>
      <w:r w:rsidR="00CA23D2">
        <w:rPr>
          <w:rFonts w:cs="Helvetica"/>
          <w:lang w:val="de-DE"/>
        </w:rPr>
        <w:t>12</w:t>
      </w:r>
      <w:r w:rsidR="00592405" w:rsidRPr="0096553E">
        <w:rPr>
          <w:rFonts w:cs="Helvetica"/>
          <w:lang w:val="de-DE"/>
        </w:rPr>
        <w:t>.20</w:t>
      </w:r>
      <w:r w:rsidR="00EC3DE7">
        <w:rPr>
          <w:rFonts w:cs="Helvetica"/>
          <w:lang w:val="de-DE"/>
        </w:rPr>
        <w:t>2</w:t>
      </w:r>
      <w:r w:rsidR="00445645">
        <w:rPr>
          <w:rFonts w:cs="Helvetica"/>
          <w:lang w:val="de-DE"/>
        </w:rPr>
        <w:t>1</w:t>
      </w:r>
      <w:r w:rsidR="00592405" w:rsidRPr="0096553E">
        <w:rPr>
          <w:rFonts w:cs="Helvetica"/>
          <w:lang w:val="de-DE"/>
        </w:rPr>
        <w:t xml:space="preserve">. </w:t>
      </w:r>
      <w:r w:rsidR="00DC7292">
        <w:rPr>
          <w:rFonts w:cs="Helvetica"/>
          <w:lang w:val="de-DE"/>
        </w:rPr>
        <w:t>In diesem Sprint haben wir an unserem ersten Programmierbeispiel aus Sprint #5 weitergemacht und auch abgeschlossen. Das Ergebnis war unser erste Smart-</w:t>
      </w:r>
      <w:proofErr w:type="spellStart"/>
      <w:r w:rsidR="00DC7292">
        <w:rPr>
          <w:rFonts w:cs="Helvetica"/>
          <w:lang w:val="de-DE"/>
        </w:rPr>
        <w:t>Contract</w:t>
      </w:r>
      <w:proofErr w:type="spellEnd"/>
      <w:r w:rsidR="00DC7292">
        <w:rPr>
          <w:rFonts w:cs="Helvetica"/>
          <w:lang w:val="de-DE"/>
        </w:rPr>
        <w:t xml:space="preserve">, welcher lokal über Ganache lief. Unsere Wallet </w:t>
      </w:r>
      <w:proofErr w:type="spellStart"/>
      <w:r w:rsidR="00DC7292">
        <w:rPr>
          <w:rFonts w:cs="Helvetica"/>
          <w:lang w:val="de-DE"/>
        </w:rPr>
        <w:t>Metamask</w:t>
      </w:r>
      <w:proofErr w:type="spellEnd"/>
      <w:r w:rsidR="00DC7292">
        <w:rPr>
          <w:rFonts w:cs="Helvetica"/>
          <w:lang w:val="de-DE"/>
        </w:rPr>
        <w:t xml:space="preserve"> kam dabei ebenfalls zum Einsatz.</w:t>
      </w:r>
    </w:p>
    <w:p w14:paraId="5B9225DD" w14:textId="35500459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Handlungsbedarf seitens des Managements</w:t>
      </w:r>
    </w:p>
    <w:p w14:paraId="59C3A4B2" w14:textId="08B1AE1C" w:rsidR="002D25E9" w:rsidRPr="002D25E9" w:rsidRDefault="00757FF2" w:rsidP="002D25E9">
      <w:pPr>
        <w:rPr>
          <w:lang w:val="de-DE"/>
        </w:rPr>
      </w:pPr>
      <w:r>
        <w:rPr>
          <w:lang w:val="de-DE"/>
        </w:rPr>
        <w:t xml:space="preserve">Derzeit ist kein Handlungsbedarf seitens Managements notwendig, da das Projekt derzeit nach Plan läuft. </w:t>
      </w:r>
    </w:p>
    <w:p w14:paraId="37DD91AC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Teammotivation</w:t>
      </w:r>
    </w:p>
    <w:p w14:paraId="4A2A3DE3" w14:textId="3E8F28FE" w:rsidR="00592405" w:rsidRPr="00592405" w:rsidRDefault="00757FF2" w:rsidP="00592405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Die Teammotivation hat sich im Vergleich zum vorigen Sprint gebessert. Nun sind die Teammitglieder erneut motivierter. </w:t>
      </w:r>
    </w:p>
    <w:p w14:paraId="51951577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Probleme im Projekt</w:t>
      </w:r>
    </w:p>
    <w:p w14:paraId="2CA18575" w14:textId="00D39AC5" w:rsidR="00B659D5" w:rsidRPr="00B44F88" w:rsidRDefault="00757FF2" w:rsidP="00DB3FC0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Derzeit gibt es keine Probleme im Projekt. Das Einzige wo sich die Teammitglieder bessern könnten, wäre ein wenig mehr Zeit ins Projekt zu investieren. 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55C349AE" w:rsidR="00B13971" w:rsidRDefault="00B13971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</w:t>
            </w:r>
            <w:r>
              <w:rPr>
                <w:rFonts w:ascii="Helvetica" w:hAnsi="Helvetica" w:cs="Helvetica"/>
              </w:rPr>
              <w:t>LLE</w:t>
            </w:r>
          </w:p>
        </w:tc>
        <w:tc>
          <w:tcPr>
            <w:tcW w:w="4262" w:type="dxa"/>
            <w:vAlign w:val="center"/>
          </w:tcPr>
          <w:p w14:paraId="2D0082B3" w14:textId="74B145A2" w:rsidR="00B13971" w:rsidRDefault="00B13971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Teambesprechung</w:t>
            </w:r>
          </w:p>
        </w:tc>
        <w:tc>
          <w:tcPr>
            <w:tcW w:w="1276" w:type="dxa"/>
            <w:vAlign w:val="center"/>
          </w:tcPr>
          <w:p w14:paraId="07A2D1BE" w14:textId="648D447A" w:rsidR="00B13971" w:rsidRDefault="00B13971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2140D9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757FF2" w:rsidRPr="002140D9" w14:paraId="32897C81" w14:textId="77777777" w:rsidTr="002140D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CBAC7E2" w14:textId="7EF1E1AB" w:rsidR="00757FF2" w:rsidRDefault="00757FF2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ALLE</w:t>
            </w:r>
          </w:p>
        </w:tc>
        <w:tc>
          <w:tcPr>
            <w:tcW w:w="4262" w:type="dxa"/>
            <w:vAlign w:val="center"/>
          </w:tcPr>
          <w:p w14:paraId="04931873" w14:textId="71FC485F" w:rsidR="00757FF2" w:rsidRDefault="00DC7292" w:rsidP="0021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 xml:space="preserve">Erstes Programmierbeispiel – </w:t>
            </w:r>
            <w:r w:rsidR="00445645">
              <w:rPr>
                <w:rFonts w:ascii="Helvetica" w:hAnsi="Helvetica" w:cs="Helvetica"/>
                <w:lang w:val="de-DE"/>
              </w:rPr>
              <w:t>Smart</w:t>
            </w:r>
            <w:r w:rsidR="00E27B7B">
              <w:rPr>
                <w:rFonts w:ascii="Helvetica" w:hAnsi="Helvetica" w:cs="Helvetica"/>
                <w:lang w:val="de-DE"/>
              </w:rPr>
              <w:t>-</w:t>
            </w:r>
            <w:proofErr w:type="spellStart"/>
            <w:r w:rsidR="00445645">
              <w:rPr>
                <w:rFonts w:ascii="Helvetica" w:hAnsi="Helvetica" w:cs="Helvetica"/>
                <w:lang w:val="de-DE"/>
              </w:rPr>
              <w:t>Contract</w:t>
            </w:r>
            <w:proofErr w:type="spellEnd"/>
            <w:r>
              <w:rPr>
                <w:rFonts w:ascii="Helvetica" w:hAnsi="Helvetica" w:cs="Helvetica"/>
                <w:lang w:val="de-DE"/>
              </w:rPr>
              <w:t xml:space="preserve"> mit Ganache und </w:t>
            </w:r>
            <w:proofErr w:type="spellStart"/>
            <w:r>
              <w:rPr>
                <w:rFonts w:ascii="Helvetica" w:hAnsi="Helvetica" w:cs="Helvetica"/>
                <w:lang w:val="de-DE"/>
              </w:rPr>
              <w:t>Metamask</w:t>
            </w:r>
            <w:proofErr w:type="spellEnd"/>
          </w:p>
        </w:tc>
        <w:tc>
          <w:tcPr>
            <w:tcW w:w="1276" w:type="dxa"/>
            <w:vAlign w:val="center"/>
          </w:tcPr>
          <w:p w14:paraId="1A1DA41C" w14:textId="73289AFB" w:rsidR="00757FF2" w:rsidRDefault="005C4E05" w:rsidP="00214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7E2D7FB7" w14:textId="77777777" w:rsidR="00757FF2" w:rsidRPr="002140D9" w:rsidRDefault="00757FF2" w:rsidP="00066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0661DA" w:rsidRPr="002140D9" w14:paraId="75993345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1E83E28" w14:textId="73F8D390" w:rsidR="002140D9" w:rsidRPr="00C77F3B" w:rsidRDefault="005C4E05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Bedöcs</w:t>
            </w:r>
          </w:p>
        </w:tc>
        <w:tc>
          <w:tcPr>
            <w:tcW w:w="4262" w:type="dxa"/>
            <w:vAlign w:val="center"/>
          </w:tcPr>
          <w:p w14:paraId="25A57BD2" w14:textId="798AD51A" w:rsidR="000661DA" w:rsidRPr="002140D9" w:rsidRDefault="00B13971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</w:t>
            </w:r>
            <w:proofErr w:type="spellStart"/>
            <w:r>
              <w:rPr>
                <w:rFonts w:ascii="Helvetica" w:hAnsi="Helvetica" w:cs="Helvetica"/>
              </w:rPr>
              <w:t>rojekstatusbericht</w:t>
            </w:r>
            <w:proofErr w:type="spellEnd"/>
          </w:p>
        </w:tc>
        <w:tc>
          <w:tcPr>
            <w:tcW w:w="1276" w:type="dxa"/>
            <w:vAlign w:val="center"/>
          </w:tcPr>
          <w:p w14:paraId="588BE15B" w14:textId="28001CD1" w:rsidR="000661DA" w:rsidRPr="002140D9" w:rsidRDefault="00B13971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0</w:t>
            </w:r>
            <w:r>
              <w:rPr>
                <w:rFonts w:ascii="Consolas" w:hAnsi="Consolas" w:cs="Helvetica"/>
              </w:rPr>
              <w:t>,5</w:t>
            </w:r>
          </w:p>
        </w:tc>
        <w:tc>
          <w:tcPr>
            <w:tcW w:w="1224" w:type="dxa"/>
            <w:shd w:val="clear" w:color="auto" w:fill="00B050"/>
          </w:tcPr>
          <w:p w14:paraId="10966B25" w14:textId="77777777" w:rsidR="00B44F88" w:rsidRPr="002140D9" w:rsidRDefault="00B44F88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274D33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8070B" w14:textId="77777777" w:rsidR="00A96FD3" w:rsidRDefault="00A96FD3" w:rsidP="002D26B4">
      <w:pPr>
        <w:spacing w:after="0"/>
      </w:pPr>
      <w:r>
        <w:separator/>
      </w:r>
    </w:p>
  </w:endnote>
  <w:endnote w:type="continuationSeparator" w:id="0">
    <w:p w14:paraId="49418358" w14:textId="77777777" w:rsidR="00A96FD3" w:rsidRDefault="00A96FD3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F446B" w14:textId="77777777" w:rsidR="00A96FD3" w:rsidRDefault="00A96FD3" w:rsidP="002D26B4">
      <w:pPr>
        <w:spacing w:after="0"/>
      </w:pPr>
      <w:r>
        <w:separator/>
      </w:r>
    </w:p>
  </w:footnote>
  <w:footnote w:type="continuationSeparator" w:id="0">
    <w:p w14:paraId="2CAD2D12" w14:textId="77777777" w:rsidR="00A96FD3" w:rsidRDefault="00A96FD3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14EC2"/>
    <w:rsid w:val="000272B6"/>
    <w:rsid w:val="0004027E"/>
    <w:rsid w:val="00047D0D"/>
    <w:rsid w:val="00054869"/>
    <w:rsid w:val="00065C1B"/>
    <w:rsid w:val="000661DA"/>
    <w:rsid w:val="000929D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D3FF9"/>
    <w:rsid w:val="003E1460"/>
    <w:rsid w:val="003F499B"/>
    <w:rsid w:val="003F5359"/>
    <w:rsid w:val="00412101"/>
    <w:rsid w:val="00414B04"/>
    <w:rsid w:val="0042625A"/>
    <w:rsid w:val="00426CCA"/>
    <w:rsid w:val="004372B0"/>
    <w:rsid w:val="004412A7"/>
    <w:rsid w:val="00445123"/>
    <w:rsid w:val="00445645"/>
    <w:rsid w:val="00461D72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C4E05"/>
    <w:rsid w:val="005F1633"/>
    <w:rsid w:val="00600335"/>
    <w:rsid w:val="00606084"/>
    <w:rsid w:val="00634ACB"/>
    <w:rsid w:val="00642C79"/>
    <w:rsid w:val="00656CB0"/>
    <w:rsid w:val="00666AF0"/>
    <w:rsid w:val="006712FE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D181A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B88"/>
    <w:rsid w:val="00A628AB"/>
    <w:rsid w:val="00A6661D"/>
    <w:rsid w:val="00A90636"/>
    <w:rsid w:val="00A96FD3"/>
    <w:rsid w:val="00AA2D37"/>
    <w:rsid w:val="00AB1E40"/>
    <w:rsid w:val="00AC205B"/>
    <w:rsid w:val="00AC4EB1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B20D8"/>
    <w:rsid w:val="00BB2189"/>
    <w:rsid w:val="00BB29F9"/>
    <w:rsid w:val="00BB3926"/>
    <w:rsid w:val="00BB608F"/>
    <w:rsid w:val="00BC28AC"/>
    <w:rsid w:val="00BC2CF6"/>
    <w:rsid w:val="00BD38B7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23D2"/>
    <w:rsid w:val="00CA584A"/>
    <w:rsid w:val="00CA6A7F"/>
    <w:rsid w:val="00CB2AA4"/>
    <w:rsid w:val="00CC1454"/>
    <w:rsid w:val="00CC5C12"/>
    <w:rsid w:val="00CD4886"/>
    <w:rsid w:val="00CE5AE2"/>
    <w:rsid w:val="00CE793C"/>
    <w:rsid w:val="00CF4AB3"/>
    <w:rsid w:val="00CF5567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4635"/>
    <w:rsid w:val="00DB3FC0"/>
    <w:rsid w:val="00DB4145"/>
    <w:rsid w:val="00DC7292"/>
    <w:rsid w:val="00DF15F3"/>
    <w:rsid w:val="00E27B7B"/>
    <w:rsid w:val="00E61896"/>
    <w:rsid w:val="00E729C1"/>
    <w:rsid w:val="00E74585"/>
    <w:rsid w:val="00E96E4F"/>
    <w:rsid w:val="00EA1CBE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51EBA"/>
    <w:rsid w:val="00F64F5D"/>
    <w:rsid w:val="00F70F00"/>
    <w:rsid w:val="00F76CA5"/>
    <w:rsid w:val="00FA4C47"/>
    <w:rsid w:val="00FA6B61"/>
    <w:rsid w:val="00FB23F0"/>
    <w:rsid w:val="00FB47BD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CIW.template.Projektstatusbericht.dotx</Template>
  <TotalTime>0</TotalTime>
  <Pages>1</Pages>
  <Words>191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Julian Bedöcs</cp:lastModifiedBy>
  <cp:revision>3</cp:revision>
  <cp:lastPrinted>2019-01-28T00:19:00Z</cp:lastPrinted>
  <dcterms:created xsi:type="dcterms:W3CDTF">2021-01-14T16:28:00Z</dcterms:created>
  <dcterms:modified xsi:type="dcterms:W3CDTF">2021-01-14T16:37:00Z</dcterms:modified>
</cp:coreProperties>
</file>