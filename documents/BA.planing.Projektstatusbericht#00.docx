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75F9" w14:textId="044C9664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700934">
        <w:rPr>
          <w:rFonts w:cs="Helvetica"/>
          <w:lang w:val="de-DE"/>
        </w:rPr>
        <w:t>0</w:t>
      </w:r>
      <w:r w:rsidR="009E5F61">
        <w:rPr>
          <w:rFonts w:cs="Helvetica"/>
          <w:lang w:val="de-DE"/>
        </w:rPr>
        <w:t>0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25F3674F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r w:rsidR="009E5F61">
        <w:rPr>
          <w:rFonts w:ascii="Helvetica" w:hAnsi="Helvetica" w:cs="Helvetica"/>
          <w:b/>
          <w:lang w:val="de-DE"/>
        </w:rPr>
        <w:t>04.10.2020 – 04.10.2020</w:t>
      </w:r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621CB973" w14:textId="4FF5A251" w:rsidR="00700934" w:rsidRPr="0096553E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21949EB2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237490" cy="1019175"/>
                <wp:effectExtent l="0" t="0" r="10160" b="28575"/>
                <wp:wrapTight wrapText="bothSides">
                  <wp:wrapPolygon edited="0">
                    <wp:start x="0" y="0"/>
                    <wp:lineTo x="0" y="21802"/>
                    <wp:lineTo x="20791" y="21802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1019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8AA17" id="Rechteck 1" o:spid="_x0000_s1026" style="position:absolute;margin-left:0;margin-top:5.85pt;width:18.7pt;height:80.2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" fillcolor="#00b050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700934">
        <w:rPr>
          <w:rFonts w:cs="Helvetica"/>
          <w:lang w:val="de-DE"/>
        </w:rPr>
        <w:t>0</w:t>
      </w:r>
      <w:r w:rsidR="009E5F61">
        <w:rPr>
          <w:rFonts w:cs="Helvetica"/>
          <w:lang w:val="de-DE"/>
        </w:rPr>
        <w:t>0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700934">
        <w:rPr>
          <w:rFonts w:cs="Helvetica"/>
          <w:lang w:val="de-DE"/>
        </w:rPr>
        <w:t>0</w:t>
      </w:r>
      <w:r w:rsidR="00EC3DE7">
        <w:rPr>
          <w:rFonts w:cs="Helvetica"/>
          <w:lang w:val="de-DE"/>
        </w:rPr>
        <w:t>4</w:t>
      </w:r>
      <w:r w:rsidR="00592405" w:rsidRPr="0096553E">
        <w:rPr>
          <w:rFonts w:cs="Helvetica"/>
          <w:lang w:val="de-DE"/>
        </w:rPr>
        <w:t>.</w:t>
      </w:r>
      <w:r w:rsidR="00EC3DE7">
        <w:rPr>
          <w:rFonts w:cs="Helvetica"/>
          <w:lang w:val="de-DE"/>
        </w:rPr>
        <w:t>10</w:t>
      </w:r>
      <w:r w:rsidR="00592405" w:rsidRPr="0096553E">
        <w:rPr>
          <w:rFonts w:cs="Helvetica"/>
          <w:lang w:val="de-DE"/>
        </w:rPr>
        <w:t>.20</w:t>
      </w:r>
      <w:r w:rsidR="00EC3DE7">
        <w:rPr>
          <w:rFonts w:cs="Helvetica"/>
          <w:lang w:val="de-DE"/>
        </w:rPr>
        <w:t>20</w:t>
      </w:r>
      <w:r w:rsidR="00592405" w:rsidRPr="0096553E">
        <w:rPr>
          <w:rFonts w:cs="Helvetica"/>
          <w:lang w:val="de-DE"/>
        </w:rPr>
        <w:t>-</w:t>
      </w:r>
      <w:r w:rsidR="00EC3DE7">
        <w:rPr>
          <w:rFonts w:cs="Helvetica"/>
          <w:lang w:val="de-DE"/>
        </w:rPr>
        <w:t>04</w:t>
      </w:r>
      <w:r w:rsidR="00592405" w:rsidRPr="0096553E">
        <w:rPr>
          <w:rFonts w:cs="Helvetica"/>
          <w:lang w:val="de-DE"/>
        </w:rPr>
        <w:t>.</w:t>
      </w:r>
      <w:r w:rsidR="00EC3DE7">
        <w:rPr>
          <w:rFonts w:cs="Helvetica"/>
          <w:lang w:val="de-DE"/>
        </w:rPr>
        <w:t>10</w:t>
      </w:r>
      <w:r w:rsidR="00592405" w:rsidRPr="0096553E">
        <w:rPr>
          <w:rFonts w:cs="Helvetica"/>
          <w:lang w:val="de-DE"/>
        </w:rPr>
        <w:t>.20</w:t>
      </w:r>
      <w:r w:rsidR="00EC3DE7">
        <w:rPr>
          <w:rFonts w:cs="Helvetica"/>
          <w:lang w:val="de-DE"/>
        </w:rPr>
        <w:t>20</w:t>
      </w:r>
      <w:r w:rsidR="00592405" w:rsidRPr="0096553E">
        <w:rPr>
          <w:rFonts w:cs="Helvetica"/>
          <w:lang w:val="de-DE"/>
        </w:rPr>
        <w:t xml:space="preserve">. </w:t>
      </w:r>
      <w:r w:rsidR="00700934">
        <w:rPr>
          <w:rFonts w:cs="Helvetica"/>
          <w:lang w:val="de-DE"/>
        </w:rPr>
        <w:t xml:space="preserve">Das Projektteam ist hochmotiviert und hat sich jeher </w:t>
      </w:r>
      <w:r w:rsidR="00EC3DE7">
        <w:rPr>
          <w:rFonts w:cs="Helvetica"/>
          <w:lang w:val="de-DE"/>
        </w:rPr>
        <w:t xml:space="preserve">mit den Technologien, die zur Realisierung des Projektes notwendig sind, befasst. </w:t>
      </w:r>
      <w:r w:rsidR="00700934">
        <w:rPr>
          <w:rFonts w:cs="Helvetica"/>
          <w:lang w:val="de-DE"/>
        </w:rPr>
        <w:t>Des Weiteren wurden schon erste Ansätze zur Realisierung der Teilbereiche erstellt und mit dem Team diskutiert.</w:t>
      </w:r>
    </w:p>
    <w:p w14:paraId="5B9225DD" w14:textId="5B879254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Handlungsbedarf seitens des Managements</w:t>
      </w:r>
    </w:p>
    <w:p w14:paraId="4DA1849B" w14:textId="1D7A8A27" w:rsidR="003E1460" w:rsidRPr="003E1460" w:rsidRDefault="00700934" w:rsidP="003E1460">
      <w:pPr>
        <w:rPr>
          <w:lang w:val="de-DE"/>
        </w:rPr>
      </w:pPr>
      <w:r>
        <w:rPr>
          <w:lang w:val="de-DE"/>
        </w:rPr>
        <w:t xml:space="preserve">Da sich das Projekt erst im Anfangsstadium befindet ist </w:t>
      </w:r>
      <w:r w:rsidR="00EC3DE7">
        <w:rPr>
          <w:lang w:val="de-DE"/>
        </w:rPr>
        <w:t xml:space="preserve">die Auseinandersetzung mit dem Management, äußerst wichtig. Im Projektteam wurde der Entschluss getroffen, das Projekt mittels agilen </w:t>
      </w:r>
      <w:proofErr w:type="spellStart"/>
      <w:r w:rsidR="00EC3DE7">
        <w:rPr>
          <w:lang w:val="de-DE"/>
        </w:rPr>
        <w:t>Projektm</w:t>
      </w:r>
      <w:r w:rsidR="007D63CE">
        <w:rPr>
          <w:lang w:val="de-DE"/>
        </w:rPr>
        <w:t>s</w:t>
      </w:r>
      <w:r w:rsidR="00EC3DE7">
        <w:rPr>
          <w:lang w:val="de-DE"/>
        </w:rPr>
        <w:t>anagements</w:t>
      </w:r>
      <w:proofErr w:type="spellEnd"/>
      <w:r w:rsidR="00EC3DE7">
        <w:rPr>
          <w:lang w:val="de-DE"/>
        </w:rPr>
        <w:t xml:space="preserve"> umzusetzen. Hierbei fiel die Entscheidung auf </w:t>
      </w:r>
      <w:proofErr w:type="spellStart"/>
      <w:r w:rsidR="00EC3DE7">
        <w:rPr>
          <w:lang w:val="de-DE"/>
        </w:rPr>
        <w:t>Scrum</w:t>
      </w:r>
      <w:proofErr w:type="spellEnd"/>
      <w:r w:rsidR="00EC3DE7">
        <w:rPr>
          <w:lang w:val="de-DE"/>
        </w:rPr>
        <w:t xml:space="preserve">. </w:t>
      </w:r>
    </w:p>
    <w:p w14:paraId="37DD91AC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Teammotivation</w:t>
      </w:r>
    </w:p>
    <w:p w14:paraId="4A2A3DE3" w14:textId="5896D002" w:rsidR="00592405" w:rsidRPr="00592405" w:rsidRDefault="00700934" w:rsidP="00592405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 xml:space="preserve">Die Teammotivation der Projektmitglieder ist sehr hoch und </w:t>
      </w:r>
      <w:r w:rsidR="00CC5C12">
        <w:rPr>
          <w:rStyle w:val="normaltextrun"/>
          <w:color w:val="000000"/>
          <w:shd w:val="clear" w:color="auto" w:fill="FFFFFF"/>
          <w:lang w:val="de-DE"/>
        </w:rPr>
        <w:t xml:space="preserve">die Mitglieder </w:t>
      </w:r>
      <w:r>
        <w:rPr>
          <w:rStyle w:val="normaltextrun"/>
          <w:color w:val="000000"/>
          <w:shd w:val="clear" w:color="auto" w:fill="FFFFFF"/>
          <w:lang w:val="de-DE"/>
        </w:rPr>
        <w:t xml:space="preserve">sind schon gespannt </w:t>
      </w:r>
      <w:r w:rsidR="00CC5C12">
        <w:rPr>
          <w:rStyle w:val="normaltextrun"/>
          <w:color w:val="000000"/>
          <w:shd w:val="clear" w:color="auto" w:fill="FFFFFF"/>
          <w:lang w:val="de-DE"/>
        </w:rPr>
        <w:t>auf weitere Entwicklungen.</w:t>
      </w:r>
    </w:p>
    <w:p w14:paraId="51951577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Probleme im Projekt</w:t>
      </w:r>
    </w:p>
    <w:p w14:paraId="2CA18575" w14:textId="19DF9807" w:rsidR="00B659D5" w:rsidRPr="00B44F88" w:rsidRDefault="00CC5C12" w:rsidP="00DB3FC0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>Derzeit bestehen im Projekt keine Probleme, da wir erst am Anfang de</w:t>
      </w:r>
      <w:r w:rsidR="002C1B53">
        <w:rPr>
          <w:rStyle w:val="normaltextrun"/>
          <w:color w:val="000000"/>
          <w:shd w:val="clear" w:color="auto" w:fill="FFFFFF"/>
          <w:lang w:val="de-DE"/>
        </w:rPr>
        <w:t xml:space="preserve">s Projektes sind. </w:t>
      </w: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0661DA" w:rsidRPr="002140D9" w14:paraId="75993345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61E83E28" w14:textId="50CE0D56" w:rsidR="002140D9" w:rsidRPr="00C77F3B" w:rsidRDefault="00EC3DE7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ALLE</w:t>
            </w:r>
          </w:p>
        </w:tc>
        <w:tc>
          <w:tcPr>
            <w:tcW w:w="4262" w:type="dxa"/>
            <w:vAlign w:val="center"/>
          </w:tcPr>
          <w:p w14:paraId="25A57BD2" w14:textId="2DC27AC9" w:rsidR="000661DA" w:rsidRPr="002140D9" w:rsidRDefault="00143B26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Teambesprechung:</w:t>
            </w:r>
            <w:r w:rsidR="00EC3DE7">
              <w:rPr>
                <w:rFonts w:ascii="Helvetica" w:hAnsi="Helvetica" w:cs="Helvetica"/>
                <w:lang w:val="de-DE"/>
              </w:rPr>
              <w:t xml:space="preserve"> Umsetzung des Projektes</w:t>
            </w:r>
          </w:p>
        </w:tc>
        <w:tc>
          <w:tcPr>
            <w:tcW w:w="1276" w:type="dxa"/>
            <w:vAlign w:val="center"/>
          </w:tcPr>
          <w:p w14:paraId="588BE15B" w14:textId="5BFD0B86" w:rsidR="000661DA" w:rsidRPr="002140D9" w:rsidRDefault="00EC3DE7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1,5</w:t>
            </w:r>
          </w:p>
        </w:tc>
        <w:tc>
          <w:tcPr>
            <w:tcW w:w="1224" w:type="dxa"/>
            <w:shd w:val="clear" w:color="auto" w:fill="00B050"/>
          </w:tcPr>
          <w:p w14:paraId="10966B25" w14:textId="77777777" w:rsidR="00B44F88" w:rsidRPr="002140D9" w:rsidRDefault="00B44F88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DD21A6" w:rsidRPr="002140D9" w14:paraId="1055E1B0" w14:textId="77777777" w:rsidTr="002140D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25F7D5F" w14:textId="68D9C604" w:rsidR="00DD21A6" w:rsidRDefault="00DD21A6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Konca</w:t>
            </w:r>
          </w:p>
        </w:tc>
        <w:tc>
          <w:tcPr>
            <w:tcW w:w="4262" w:type="dxa"/>
            <w:vAlign w:val="center"/>
          </w:tcPr>
          <w:p w14:paraId="2459449C" w14:textId="0C8897E1" w:rsidR="00DD21A6" w:rsidRDefault="00DD21A6" w:rsidP="0021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Projektstatusbericht</w:t>
            </w:r>
          </w:p>
        </w:tc>
        <w:tc>
          <w:tcPr>
            <w:tcW w:w="1276" w:type="dxa"/>
            <w:vAlign w:val="center"/>
          </w:tcPr>
          <w:p w14:paraId="0FA9D6C4" w14:textId="5A975861" w:rsidR="00DD21A6" w:rsidRDefault="00DD21A6" w:rsidP="00214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0,5</w:t>
            </w:r>
          </w:p>
        </w:tc>
        <w:tc>
          <w:tcPr>
            <w:tcW w:w="1224" w:type="dxa"/>
            <w:shd w:val="clear" w:color="auto" w:fill="00B050"/>
          </w:tcPr>
          <w:p w14:paraId="01A0C944" w14:textId="77777777" w:rsidR="00DD21A6" w:rsidRPr="002140D9" w:rsidRDefault="00DD21A6" w:rsidP="00066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274D33">
      <w:pPr>
        <w:rPr>
          <w:lang w:val="de-DE"/>
        </w:rPr>
      </w:pPr>
    </w:p>
    <w:sectPr w:rsidR="00274D33" w:rsidRPr="00274D33" w:rsidSect="000661DA">
      <w:headerReference w:type="even" r:id="rId8"/>
      <w:footerReference w:type="even" r:id="rId9"/>
      <w:footerReference w:type="default" r:id="rId10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3AC23" w14:textId="77777777" w:rsidR="007922C1" w:rsidRDefault="007922C1" w:rsidP="002D26B4">
      <w:pPr>
        <w:spacing w:after="0"/>
      </w:pPr>
      <w:r>
        <w:separator/>
      </w:r>
    </w:p>
  </w:endnote>
  <w:endnote w:type="continuationSeparator" w:id="0">
    <w:p w14:paraId="02127170" w14:textId="77777777" w:rsidR="007922C1" w:rsidRDefault="007922C1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45D5" w14:textId="77777777" w:rsidR="006E4271" w:rsidRDefault="006E4271">
    <w:pPr>
      <w:pStyle w:val="Fuzeile"/>
      <w:jc w:val="center"/>
      <w:rPr>
        <w:color w:val="4F81BD" w:themeColor="accent1"/>
      </w:rPr>
    </w:pPr>
    <w:r>
      <w:rPr>
        <w:noProof/>
      </w:rPr>
      <w:drawing>
        <wp:anchor distT="0" distB="0" distL="114300" distR="114300" simplePos="0" relativeHeight="251673600" behindDoc="1" locked="0" layoutInCell="1" allowOverlap="1" wp14:anchorId="5716D941" wp14:editId="22996962">
          <wp:simplePos x="0" y="0"/>
          <wp:positionH relativeFrom="page">
            <wp:posOffset>5502937</wp:posOffset>
          </wp:positionH>
          <wp:positionV relativeFrom="page">
            <wp:posOffset>9798050</wp:posOffset>
          </wp:positionV>
          <wp:extent cx="1295400" cy="507365"/>
          <wp:effectExtent l="0" t="0" r="0" b="635"/>
          <wp:wrapNone/>
          <wp:docPr id="7" name="Grafik 7" descr="page4image177225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 descr="page4image1772256"/>
                  <pic:cNvPicPr preferRelativeResize="0">
                    <a:picLocks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D5DC0" w14:textId="77777777" w:rsidR="007922C1" w:rsidRDefault="007922C1" w:rsidP="002D26B4">
      <w:pPr>
        <w:spacing w:after="0"/>
      </w:pPr>
      <w:r>
        <w:separator/>
      </w:r>
    </w:p>
  </w:footnote>
  <w:footnote w:type="continuationSeparator" w:id="0">
    <w:p w14:paraId="5231FD34" w14:textId="77777777" w:rsidR="007922C1" w:rsidRDefault="007922C1" w:rsidP="002D26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83A5A" w14:textId="77777777" w:rsidR="006E4271" w:rsidRPr="00BC2CF6" w:rsidRDefault="006E4271" w:rsidP="008157FA">
    <w:pPr>
      <w:pStyle w:val="Kopfzeile"/>
      <w:rPr>
        <w:rFonts w:ascii="Avenir Next Ultra Light" w:hAnsi="Avenir Next Ultra Light"/>
        <w:color w:val="17365D" w:themeColor="text2" w:themeShade="BF"/>
        <w:u w:val="single"/>
      </w:rPr>
    </w:pPr>
    <w:r w:rsidRPr="00BC2CF6">
      <w:rPr>
        <w:rFonts w:ascii="Avenir Next Ultra Light" w:hAnsi="Avenir Next Ultra Light"/>
        <w:color w:val="17365D" w:themeColor="text2" w:themeShade="BF"/>
        <w:u w:val="single"/>
      </w:rPr>
      <w:t xml:space="preserve">CIW- </w:t>
    </w:r>
    <w:r w:rsidRPr="00364D7C">
      <w:rPr>
        <w:rFonts w:ascii="Avenir Next Ultra Light" w:hAnsi="Avenir Next Ultra Light"/>
        <w:color w:val="17365D" w:themeColor="text2" w:themeShade="BF"/>
        <w:u w:val="single"/>
        <w:lang w:val="en-US"/>
      </w:rPr>
      <w:t xml:space="preserve">Connected </w:t>
    </w:r>
    <w:proofErr w:type="gramStart"/>
    <w:r w:rsidRPr="00364D7C">
      <w:rPr>
        <w:rFonts w:ascii="Avenir Next Ultra Light" w:hAnsi="Avenir Next Ultra Light"/>
        <w:color w:val="17365D" w:themeColor="text2" w:themeShade="BF"/>
        <w:u w:val="single"/>
        <w:lang w:val="en-US"/>
      </w:rPr>
      <w:t>Intelligent</w:t>
    </w:r>
    <w:proofErr w:type="gramEnd"/>
    <w:r w:rsidRPr="00364D7C">
      <w:rPr>
        <w:rFonts w:ascii="Avenir Next Ultra Light" w:hAnsi="Avenir Next Ultra Light"/>
        <w:color w:val="17365D" w:themeColor="text2" w:themeShade="BF"/>
        <w:u w:val="single"/>
        <w:lang w:val="en-US"/>
      </w:rPr>
      <w:t xml:space="preserve"> Window</w:t>
    </w:r>
  </w:p>
  <w:p w14:paraId="1883452C" w14:textId="77777777" w:rsidR="006E4271" w:rsidRDefault="006E427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061E3"/>
    <w:rsid w:val="000128BB"/>
    <w:rsid w:val="000272B6"/>
    <w:rsid w:val="0004027E"/>
    <w:rsid w:val="00047D0D"/>
    <w:rsid w:val="00054869"/>
    <w:rsid w:val="00065C1B"/>
    <w:rsid w:val="000661DA"/>
    <w:rsid w:val="000B1F35"/>
    <w:rsid w:val="000C1FD3"/>
    <w:rsid w:val="000D0766"/>
    <w:rsid w:val="000F1A4A"/>
    <w:rsid w:val="000F4CD4"/>
    <w:rsid w:val="00103F7F"/>
    <w:rsid w:val="001058EA"/>
    <w:rsid w:val="00127ED2"/>
    <w:rsid w:val="00143B26"/>
    <w:rsid w:val="00146804"/>
    <w:rsid w:val="0016557C"/>
    <w:rsid w:val="001705C3"/>
    <w:rsid w:val="00175619"/>
    <w:rsid w:val="0018052C"/>
    <w:rsid w:val="0019439B"/>
    <w:rsid w:val="001950C8"/>
    <w:rsid w:val="00195B68"/>
    <w:rsid w:val="001F74C1"/>
    <w:rsid w:val="0021190B"/>
    <w:rsid w:val="002140D9"/>
    <w:rsid w:val="002263D1"/>
    <w:rsid w:val="00231E16"/>
    <w:rsid w:val="00242BE9"/>
    <w:rsid w:val="00264F0A"/>
    <w:rsid w:val="00274D33"/>
    <w:rsid w:val="00293FA2"/>
    <w:rsid w:val="002A0F5A"/>
    <w:rsid w:val="002A6173"/>
    <w:rsid w:val="002C1B53"/>
    <w:rsid w:val="002C7865"/>
    <w:rsid w:val="002D26B4"/>
    <w:rsid w:val="002F3660"/>
    <w:rsid w:val="00317CAC"/>
    <w:rsid w:val="00331301"/>
    <w:rsid w:val="003413B2"/>
    <w:rsid w:val="00342780"/>
    <w:rsid w:val="00364052"/>
    <w:rsid w:val="00364D7C"/>
    <w:rsid w:val="00371C9E"/>
    <w:rsid w:val="00372105"/>
    <w:rsid w:val="00380FDC"/>
    <w:rsid w:val="0038491D"/>
    <w:rsid w:val="003859C2"/>
    <w:rsid w:val="003D2019"/>
    <w:rsid w:val="003D3FF9"/>
    <w:rsid w:val="003E1460"/>
    <w:rsid w:val="003F5359"/>
    <w:rsid w:val="00412101"/>
    <w:rsid w:val="00414B04"/>
    <w:rsid w:val="0042625A"/>
    <w:rsid w:val="00426CCA"/>
    <w:rsid w:val="004372B0"/>
    <w:rsid w:val="00445123"/>
    <w:rsid w:val="00461D72"/>
    <w:rsid w:val="004D3C5E"/>
    <w:rsid w:val="004D6E95"/>
    <w:rsid w:val="00514BC2"/>
    <w:rsid w:val="005360BA"/>
    <w:rsid w:val="005423DB"/>
    <w:rsid w:val="00547952"/>
    <w:rsid w:val="00553ED7"/>
    <w:rsid w:val="0055467F"/>
    <w:rsid w:val="0057472F"/>
    <w:rsid w:val="00592405"/>
    <w:rsid w:val="005B3332"/>
    <w:rsid w:val="005B334A"/>
    <w:rsid w:val="005F1633"/>
    <w:rsid w:val="00600335"/>
    <w:rsid w:val="00634ACB"/>
    <w:rsid w:val="00642C79"/>
    <w:rsid w:val="00656CB0"/>
    <w:rsid w:val="00666AF0"/>
    <w:rsid w:val="006712FE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903C9"/>
    <w:rsid w:val="007922C1"/>
    <w:rsid w:val="00795193"/>
    <w:rsid w:val="007D63CE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A7942"/>
    <w:rsid w:val="008B10D7"/>
    <w:rsid w:val="008B1D86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B88"/>
    <w:rsid w:val="00A628AB"/>
    <w:rsid w:val="00A6661D"/>
    <w:rsid w:val="00A90636"/>
    <w:rsid w:val="00AA2D37"/>
    <w:rsid w:val="00AB1E40"/>
    <w:rsid w:val="00AC205B"/>
    <w:rsid w:val="00AC4EB1"/>
    <w:rsid w:val="00AD1C19"/>
    <w:rsid w:val="00AE07EF"/>
    <w:rsid w:val="00AE195E"/>
    <w:rsid w:val="00AF7F37"/>
    <w:rsid w:val="00B03329"/>
    <w:rsid w:val="00B04605"/>
    <w:rsid w:val="00B078E8"/>
    <w:rsid w:val="00B3217F"/>
    <w:rsid w:val="00B44F88"/>
    <w:rsid w:val="00B621C1"/>
    <w:rsid w:val="00B659D5"/>
    <w:rsid w:val="00B73BD4"/>
    <w:rsid w:val="00B87125"/>
    <w:rsid w:val="00B92D0E"/>
    <w:rsid w:val="00BA1DF1"/>
    <w:rsid w:val="00BB20D8"/>
    <w:rsid w:val="00BB2189"/>
    <w:rsid w:val="00BB29F9"/>
    <w:rsid w:val="00BB3926"/>
    <w:rsid w:val="00BB608F"/>
    <w:rsid w:val="00BC28AC"/>
    <w:rsid w:val="00BC2CF6"/>
    <w:rsid w:val="00BD38B7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E5AE2"/>
    <w:rsid w:val="00CE793C"/>
    <w:rsid w:val="00CF4AB3"/>
    <w:rsid w:val="00CF5567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B3FC0"/>
    <w:rsid w:val="00DB4145"/>
    <w:rsid w:val="00DD21A6"/>
    <w:rsid w:val="00DF15F3"/>
    <w:rsid w:val="00E61896"/>
    <w:rsid w:val="00E729C1"/>
    <w:rsid w:val="00E74585"/>
    <w:rsid w:val="00E96E4F"/>
    <w:rsid w:val="00EA1CBE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51EBA"/>
    <w:rsid w:val="00F64F5D"/>
    <w:rsid w:val="00F70F00"/>
    <w:rsid w:val="00F76CA5"/>
    <w:rsid w:val="00FA4C47"/>
    <w:rsid w:val="00FA6B61"/>
    <w:rsid w:val="00FB23F0"/>
    <w:rsid w:val="00FB47BD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/var/folders/hj/893dhb5d2l562y5p_cg15fjc0000gn/T/com.microsoft.Word/WebArchiveCopyPasteTempFiles/page4image1772256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</Template>
  <TotalTime>0</TotalTime>
  <Pages>1</Pages>
  <Words>196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Burak Konca</cp:lastModifiedBy>
  <cp:revision>10</cp:revision>
  <cp:lastPrinted>2019-01-28T00:19:00Z</cp:lastPrinted>
  <dcterms:created xsi:type="dcterms:W3CDTF">2020-11-26T21:11:00Z</dcterms:created>
  <dcterms:modified xsi:type="dcterms:W3CDTF">2020-11-26T22:00:00Z</dcterms:modified>
</cp:coreProperties>
</file>