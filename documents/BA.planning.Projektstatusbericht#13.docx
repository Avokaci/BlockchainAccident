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5F9" w14:textId="340AE330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A564D0">
        <w:rPr>
          <w:rFonts w:cs="Helvetica"/>
          <w:lang w:val="de-DE"/>
        </w:rPr>
        <w:t>1</w:t>
      </w:r>
      <w:r w:rsidR="00092569">
        <w:rPr>
          <w:rFonts w:cs="Helvetica"/>
          <w:lang w:val="de-DE"/>
        </w:rPr>
        <w:t>3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2FC6CE8E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DA06B0">
        <w:rPr>
          <w:rFonts w:ascii="Helvetica" w:hAnsi="Helvetica" w:cs="Helvetica"/>
          <w:b/>
          <w:lang w:val="de-DE"/>
        </w:rPr>
        <w:t>22</w:t>
      </w:r>
      <w:r w:rsidR="009E5F61">
        <w:rPr>
          <w:rFonts w:ascii="Helvetica" w:hAnsi="Helvetica" w:cs="Helvetica"/>
          <w:b/>
          <w:lang w:val="de-DE"/>
        </w:rPr>
        <w:t>.</w:t>
      </w:r>
      <w:r w:rsidR="00CF7E6A">
        <w:rPr>
          <w:rFonts w:ascii="Helvetica" w:hAnsi="Helvetica" w:cs="Helvetica"/>
          <w:b/>
          <w:lang w:val="de-DE"/>
        </w:rPr>
        <w:t>0</w:t>
      </w:r>
      <w:r w:rsidR="00D07C66">
        <w:rPr>
          <w:rFonts w:ascii="Helvetica" w:hAnsi="Helvetica" w:cs="Helvetica"/>
          <w:b/>
          <w:lang w:val="de-DE"/>
        </w:rPr>
        <w:t>3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49119E">
        <w:rPr>
          <w:rFonts w:ascii="Helvetica" w:hAnsi="Helvetica" w:cs="Helvetica"/>
          <w:b/>
          <w:lang w:val="de-DE"/>
        </w:rPr>
        <w:t xml:space="preserve"> </w:t>
      </w:r>
      <w:r w:rsidR="00DA06B0">
        <w:rPr>
          <w:rFonts w:ascii="Helvetica" w:hAnsi="Helvetica" w:cs="Helvetica"/>
          <w:b/>
          <w:lang w:val="de-DE"/>
        </w:rPr>
        <w:t>04</w:t>
      </w:r>
      <w:r w:rsidR="00CF7E6A">
        <w:rPr>
          <w:rFonts w:ascii="Helvetica" w:hAnsi="Helvetica" w:cs="Helvetica"/>
          <w:b/>
          <w:lang w:val="de-DE"/>
        </w:rPr>
        <w:t>.0</w:t>
      </w:r>
      <w:r w:rsidR="00DA06B0">
        <w:rPr>
          <w:rFonts w:ascii="Helvetica" w:hAnsi="Helvetica" w:cs="Helvetica"/>
          <w:b/>
          <w:lang w:val="de-DE"/>
        </w:rPr>
        <w:t>4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671E1852" w14:textId="0DC1C1E1" w:rsidR="00F40E5D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23F6353E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37490" cy="1203325"/>
                <wp:effectExtent l="12700" t="12700" r="16510" b="15875"/>
                <wp:wrapTight wrapText="bothSides">
                  <wp:wrapPolygon edited="0">
                    <wp:start x="-1155" y="-228"/>
                    <wp:lineTo x="-1155" y="21657"/>
                    <wp:lineTo x="21947" y="21657"/>
                    <wp:lineTo x="21947" y="-228"/>
                    <wp:lineTo x="-1155" y="-228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120377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36E0B" id="Rechteck 1" o:spid="_x0000_s1026" style="position:absolute;margin-left:0;margin-top:2.85pt;width:18.7pt;height:94.7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&#13;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A564D0">
        <w:rPr>
          <w:rFonts w:cs="Helvetica"/>
          <w:lang w:val="de-DE"/>
        </w:rPr>
        <w:t>1</w:t>
      </w:r>
      <w:r w:rsidR="00DA06B0">
        <w:rPr>
          <w:rFonts w:cs="Helvetica"/>
          <w:lang w:val="de-DE"/>
        </w:rPr>
        <w:t>3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DA06B0">
        <w:rPr>
          <w:rFonts w:cs="Helvetica"/>
          <w:lang w:val="de-DE"/>
        </w:rPr>
        <w:t>22</w:t>
      </w:r>
      <w:r w:rsidR="00BD5418">
        <w:rPr>
          <w:rFonts w:cs="Helvetica"/>
          <w:lang w:val="de-DE"/>
        </w:rPr>
        <w:t>.0</w:t>
      </w:r>
      <w:r w:rsidR="00D07C66">
        <w:rPr>
          <w:rFonts w:cs="Helvetica"/>
          <w:lang w:val="de-DE"/>
        </w:rPr>
        <w:t>3</w:t>
      </w:r>
      <w:r w:rsidR="00CF7E6A" w:rsidRPr="00CF7E6A">
        <w:rPr>
          <w:rFonts w:cs="Helvetica"/>
          <w:lang w:val="de-DE"/>
        </w:rPr>
        <w:t>.2021 –</w:t>
      </w:r>
      <w:r w:rsidR="0049119E">
        <w:rPr>
          <w:rFonts w:cs="Helvetica"/>
          <w:lang w:val="de-DE"/>
        </w:rPr>
        <w:t xml:space="preserve"> </w:t>
      </w:r>
      <w:r w:rsidR="00DA06B0">
        <w:rPr>
          <w:rFonts w:cs="Helvetica"/>
          <w:lang w:val="de-DE"/>
        </w:rPr>
        <w:t>04</w:t>
      </w:r>
      <w:r w:rsidR="00BD5418">
        <w:rPr>
          <w:rFonts w:cs="Helvetica"/>
          <w:lang w:val="de-DE"/>
        </w:rPr>
        <w:t>.0</w:t>
      </w:r>
      <w:r w:rsidR="00DA06B0">
        <w:rPr>
          <w:rFonts w:cs="Helvetica"/>
          <w:lang w:val="de-DE"/>
        </w:rPr>
        <w:t>4</w:t>
      </w:r>
      <w:r w:rsidR="00CF7E6A" w:rsidRPr="00CF7E6A">
        <w:rPr>
          <w:rFonts w:cs="Helvetica"/>
          <w:lang w:val="de-DE"/>
        </w:rPr>
        <w:t>.2021</w:t>
      </w:r>
      <w:r w:rsidR="00592405" w:rsidRPr="0096553E">
        <w:rPr>
          <w:rFonts w:cs="Helvetica"/>
          <w:lang w:val="de-DE"/>
        </w:rPr>
        <w:t xml:space="preserve">. </w:t>
      </w:r>
      <w:r w:rsidR="00D07C66">
        <w:rPr>
          <w:rFonts w:cs="Helvetica"/>
          <w:lang w:val="de-DE"/>
        </w:rPr>
        <w:t>In diesem Sprint wurde</w:t>
      </w:r>
      <w:r w:rsidR="00DA06B0">
        <w:rPr>
          <w:rFonts w:cs="Helvetica"/>
          <w:lang w:val="de-DE"/>
        </w:rPr>
        <w:t xml:space="preserve"> die Website bzw. das Frontend von HTML in PHP umgewandelt</w:t>
      </w:r>
      <w:r w:rsidR="00D07C66">
        <w:rPr>
          <w:rFonts w:cs="Helvetica"/>
          <w:lang w:val="de-DE"/>
        </w:rPr>
        <w:t xml:space="preserve">. Es wurden </w:t>
      </w:r>
      <w:r w:rsidR="00A771FE">
        <w:rPr>
          <w:rFonts w:cs="Helvetica"/>
          <w:lang w:val="de-DE"/>
        </w:rPr>
        <w:t>Design-</w:t>
      </w:r>
      <w:r w:rsidR="00D07C66">
        <w:rPr>
          <w:rFonts w:cs="Helvetica"/>
          <w:lang w:val="de-DE"/>
        </w:rPr>
        <w:t xml:space="preserve">Änderungen am Frontend vorgenommen. </w:t>
      </w:r>
      <w:r w:rsidR="00A771FE">
        <w:rPr>
          <w:rFonts w:cs="Helvetica"/>
          <w:lang w:val="de-DE"/>
        </w:rPr>
        <w:t xml:space="preserve">Des </w:t>
      </w:r>
      <w:proofErr w:type="spellStart"/>
      <w:r w:rsidR="00A771FE">
        <w:rPr>
          <w:rFonts w:cs="Helvetica"/>
          <w:lang w:val="de-DE"/>
        </w:rPr>
        <w:t>Weiteren</w:t>
      </w:r>
      <w:proofErr w:type="spellEnd"/>
      <w:r w:rsidR="00A771FE">
        <w:rPr>
          <w:rFonts w:cs="Helvetica"/>
          <w:lang w:val="de-DE"/>
        </w:rPr>
        <w:t xml:space="preserve"> wurde</w:t>
      </w:r>
      <w:r w:rsidR="008B6214">
        <w:rPr>
          <w:rFonts w:cs="Helvetica"/>
          <w:lang w:val="de-DE"/>
        </w:rPr>
        <w:t xml:space="preserve"> für</w:t>
      </w:r>
      <w:r w:rsidR="00A771FE">
        <w:rPr>
          <w:rFonts w:cs="Helvetica"/>
          <w:lang w:val="de-DE"/>
        </w:rPr>
        <w:t xml:space="preserve"> </w:t>
      </w:r>
      <w:r w:rsidR="008B6214">
        <w:rPr>
          <w:rFonts w:cs="Helvetica"/>
          <w:lang w:val="de-DE"/>
        </w:rPr>
        <w:t xml:space="preserve">die Weiterleitung auf andere Seite PHP-Redirects eingebaut und </w:t>
      </w:r>
      <w:r w:rsidR="00A771FE">
        <w:rPr>
          <w:rFonts w:cs="Helvetica"/>
          <w:lang w:val="de-DE"/>
        </w:rPr>
        <w:t>die Formulardaten im JSON-Format übertragen, so ist das Problem mit dem Smart-</w:t>
      </w:r>
      <w:proofErr w:type="spellStart"/>
      <w:r w:rsidR="00A771FE">
        <w:rPr>
          <w:rFonts w:cs="Helvetica"/>
          <w:lang w:val="de-DE"/>
        </w:rPr>
        <w:t>Contract</w:t>
      </w:r>
      <w:proofErr w:type="spellEnd"/>
      <w:r w:rsidR="00A771FE">
        <w:rPr>
          <w:rFonts w:cs="Helvetica"/>
          <w:lang w:val="de-DE"/>
        </w:rPr>
        <w:t xml:space="preserve"> „Stack </w:t>
      </w:r>
      <w:proofErr w:type="spellStart"/>
      <w:r w:rsidR="00A771FE">
        <w:rPr>
          <w:rFonts w:cs="Helvetica"/>
          <w:lang w:val="de-DE"/>
        </w:rPr>
        <w:t>too</w:t>
      </w:r>
      <w:proofErr w:type="spellEnd"/>
      <w:r w:rsidR="00A771FE">
        <w:rPr>
          <w:rFonts w:cs="Helvetica"/>
          <w:lang w:val="de-DE"/>
        </w:rPr>
        <w:t xml:space="preserve"> </w:t>
      </w:r>
      <w:proofErr w:type="spellStart"/>
      <w:r w:rsidR="00A771FE">
        <w:rPr>
          <w:rFonts w:cs="Helvetica"/>
          <w:lang w:val="de-DE"/>
        </w:rPr>
        <w:t>deep</w:t>
      </w:r>
      <w:proofErr w:type="spellEnd"/>
      <w:r w:rsidR="00A771FE">
        <w:rPr>
          <w:rFonts w:cs="Helvetica"/>
          <w:lang w:val="de-DE"/>
        </w:rPr>
        <w:t>“ behoben.</w:t>
      </w:r>
    </w:p>
    <w:p w14:paraId="7FB4A1F0" w14:textId="77777777" w:rsidR="00A771FE" w:rsidRPr="0096553E" w:rsidRDefault="00A771FE" w:rsidP="0019439B">
      <w:pPr>
        <w:tabs>
          <w:tab w:val="left" w:pos="975"/>
        </w:tabs>
        <w:rPr>
          <w:rFonts w:cs="Helvetica"/>
          <w:lang w:val="de-DE"/>
        </w:rPr>
      </w:pP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1C84BC4C" w:rsidR="00B13971" w:rsidRDefault="00F844D3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262" w:type="dxa"/>
            <w:vAlign w:val="center"/>
          </w:tcPr>
          <w:p w14:paraId="2D0082B3" w14:textId="4056450E" w:rsidR="00B13971" w:rsidRDefault="00A771FE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HTML in PHP umgewandelt, Frontend-Desi</w:t>
            </w:r>
            <w:r w:rsidR="00092569">
              <w:rPr>
                <w:rFonts w:ascii="Helvetica" w:hAnsi="Helvetica" w:cs="Helvetica"/>
                <w:lang w:val="de-DE"/>
              </w:rPr>
              <w:t>gn verschönert</w:t>
            </w:r>
          </w:p>
        </w:tc>
        <w:tc>
          <w:tcPr>
            <w:tcW w:w="1276" w:type="dxa"/>
            <w:vAlign w:val="center"/>
          </w:tcPr>
          <w:p w14:paraId="07A2D1BE" w14:textId="04C36223" w:rsidR="00B13971" w:rsidRDefault="00F844D3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F844D3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F844D3" w:rsidRPr="002140D9" w14:paraId="4BC2D6F7" w14:textId="77777777" w:rsidTr="0009256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62A7FF2" w14:textId="671D6144" w:rsidR="00F844D3" w:rsidRDefault="00F844D3" w:rsidP="00F844D3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Konca</w:t>
            </w:r>
          </w:p>
        </w:tc>
        <w:tc>
          <w:tcPr>
            <w:tcW w:w="4262" w:type="dxa"/>
            <w:vAlign w:val="center"/>
          </w:tcPr>
          <w:p w14:paraId="777B28FF" w14:textId="7E9FEEC3" w:rsidR="00F844D3" w:rsidRDefault="00092569" w:rsidP="00F84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HTML in PHP umgewandelt, Frontend-Design verschönert</w:t>
            </w:r>
          </w:p>
        </w:tc>
        <w:tc>
          <w:tcPr>
            <w:tcW w:w="1276" w:type="dxa"/>
            <w:vAlign w:val="center"/>
          </w:tcPr>
          <w:p w14:paraId="4AE0C6C8" w14:textId="569878B5" w:rsidR="00F844D3" w:rsidRDefault="00F844D3" w:rsidP="00F844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00B050"/>
          </w:tcPr>
          <w:p w14:paraId="2C36C225" w14:textId="77777777" w:rsidR="00F844D3" w:rsidRPr="00F844D3" w:rsidRDefault="00F844D3" w:rsidP="00F8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F844D3" w:rsidRPr="002140D9" w14:paraId="6AA2720F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356880C" w14:textId="7E67B434" w:rsidR="00F844D3" w:rsidRDefault="00F844D3" w:rsidP="00F844D3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Mousawi</w:t>
            </w:r>
            <w:proofErr w:type="spellEnd"/>
          </w:p>
        </w:tc>
        <w:tc>
          <w:tcPr>
            <w:tcW w:w="4262" w:type="dxa"/>
            <w:vAlign w:val="center"/>
          </w:tcPr>
          <w:p w14:paraId="69AE0521" w14:textId="28CBC1E1" w:rsidR="00F844D3" w:rsidRDefault="00642F66" w:rsidP="00F84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 xml:space="preserve">PHP-Redirects eingebaut, </w:t>
            </w:r>
            <w:r w:rsidR="00092569">
              <w:rPr>
                <w:rFonts w:ascii="Helvetica" w:hAnsi="Helvetica" w:cs="Helvetica"/>
                <w:lang w:val="de-DE"/>
              </w:rPr>
              <w:t>Formulardaten im JSON-Format übertragen</w:t>
            </w:r>
          </w:p>
        </w:tc>
        <w:tc>
          <w:tcPr>
            <w:tcW w:w="1276" w:type="dxa"/>
            <w:vAlign w:val="center"/>
          </w:tcPr>
          <w:p w14:paraId="5407BBD9" w14:textId="5551A574" w:rsidR="00F844D3" w:rsidRDefault="008B6214" w:rsidP="00F844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47BE4D25" w14:textId="77777777" w:rsidR="00F844D3" w:rsidRPr="00F844D3" w:rsidRDefault="00F844D3" w:rsidP="00F8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35369" w14:textId="77777777" w:rsidR="009A05C7" w:rsidRDefault="009A05C7" w:rsidP="002D26B4">
      <w:pPr>
        <w:spacing w:after="0"/>
      </w:pPr>
      <w:r>
        <w:separator/>
      </w:r>
    </w:p>
  </w:endnote>
  <w:endnote w:type="continuationSeparator" w:id="0">
    <w:p w14:paraId="1DB5DD45" w14:textId="77777777" w:rsidR="009A05C7" w:rsidRDefault="009A05C7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 Ultra Light">
    <w:altName w:val="Avenir Next Ultra Light"/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96EFD" w14:textId="77777777" w:rsidR="009A05C7" w:rsidRDefault="009A05C7" w:rsidP="002D26B4">
      <w:pPr>
        <w:spacing w:after="0"/>
      </w:pPr>
      <w:r>
        <w:separator/>
      </w:r>
    </w:p>
  </w:footnote>
  <w:footnote w:type="continuationSeparator" w:id="0">
    <w:p w14:paraId="47B83C54" w14:textId="77777777" w:rsidR="009A05C7" w:rsidRDefault="009A05C7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D0D"/>
    <w:rsid w:val="00054869"/>
    <w:rsid w:val="00065C1B"/>
    <w:rsid w:val="000661DA"/>
    <w:rsid w:val="00092569"/>
    <w:rsid w:val="000929DB"/>
    <w:rsid w:val="000A7C8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1884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D7A51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C03D5"/>
    <w:rsid w:val="003D3FF9"/>
    <w:rsid w:val="003E1460"/>
    <w:rsid w:val="003F499B"/>
    <w:rsid w:val="003F5359"/>
    <w:rsid w:val="00412101"/>
    <w:rsid w:val="00414B04"/>
    <w:rsid w:val="0042625A"/>
    <w:rsid w:val="00426CCA"/>
    <w:rsid w:val="00435FA3"/>
    <w:rsid w:val="004372B0"/>
    <w:rsid w:val="004412A7"/>
    <w:rsid w:val="00445123"/>
    <w:rsid w:val="00445645"/>
    <w:rsid w:val="00461D72"/>
    <w:rsid w:val="0049119E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42F66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B01F9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B6214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05C7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4D0"/>
    <w:rsid w:val="00A56B88"/>
    <w:rsid w:val="00A628AB"/>
    <w:rsid w:val="00A6661D"/>
    <w:rsid w:val="00A771FE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A5C82"/>
    <w:rsid w:val="00BB20D8"/>
    <w:rsid w:val="00BB2189"/>
    <w:rsid w:val="00BB29F9"/>
    <w:rsid w:val="00BB3926"/>
    <w:rsid w:val="00BB608F"/>
    <w:rsid w:val="00BC28AC"/>
    <w:rsid w:val="00BC2CF6"/>
    <w:rsid w:val="00BD38B7"/>
    <w:rsid w:val="00BD5418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D6A59"/>
    <w:rsid w:val="00CE5AE2"/>
    <w:rsid w:val="00CE793C"/>
    <w:rsid w:val="00CF4AB3"/>
    <w:rsid w:val="00CF5567"/>
    <w:rsid w:val="00CF7E6A"/>
    <w:rsid w:val="00D07C66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06B0"/>
    <w:rsid w:val="00DA4635"/>
    <w:rsid w:val="00DB211F"/>
    <w:rsid w:val="00DB3FC0"/>
    <w:rsid w:val="00DB4145"/>
    <w:rsid w:val="00DF15F3"/>
    <w:rsid w:val="00E27B7B"/>
    <w:rsid w:val="00E61896"/>
    <w:rsid w:val="00E729C1"/>
    <w:rsid w:val="00E74585"/>
    <w:rsid w:val="00E96E4F"/>
    <w:rsid w:val="00EA1CBE"/>
    <w:rsid w:val="00EA7D20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40E5D"/>
    <w:rsid w:val="00F51EBA"/>
    <w:rsid w:val="00F64F5D"/>
    <w:rsid w:val="00F70F00"/>
    <w:rsid w:val="00F76CA5"/>
    <w:rsid w:val="00F844D3"/>
    <w:rsid w:val="00FA4C47"/>
    <w:rsid w:val="00FA6B61"/>
    <w:rsid w:val="00FB23F0"/>
    <w:rsid w:val="00FB47BD"/>
    <w:rsid w:val="00FD0B9F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C:\Users\burak\Desktop\CIW.template.Projektstatusbericht.dotx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Maral Mousawi</cp:lastModifiedBy>
  <cp:revision>8</cp:revision>
  <cp:lastPrinted>2019-01-28T00:19:00Z</cp:lastPrinted>
  <dcterms:created xsi:type="dcterms:W3CDTF">2021-03-10T17:44:00Z</dcterms:created>
  <dcterms:modified xsi:type="dcterms:W3CDTF">2021-04-07T11:23:00Z</dcterms:modified>
</cp:coreProperties>
</file>